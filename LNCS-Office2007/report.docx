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9C77D" w14:textId="77777777" w:rsidR="009B1D59" w:rsidRPr="009A3755" w:rsidRDefault="00AB0C50" w:rsidP="009B1D59">
      <w:pPr>
        <w:pStyle w:val="Title1"/>
      </w:pPr>
      <w:r>
        <w:t xml:space="preserve">Implement Long </w:t>
      </w:r>
      <w:r w:rsidR="00E85A60">
        <w:t>Short-Term</w:t>
      </w:r>
      <w:r>
        <w:t xml:space="preserve"> Memory Recurrent Neural Network on Grammatical Facial Expression Recognition</w:t>
      </w:r>
    </w:p>
    <w:p w14:paraId="2D16CF51" w14:textId="77777777" w:rsidR="009B1D59" w:rsidRPr="00CB2306" w:rsidRDefault="00AB0C50" w:rsidP="00AB0C50">
      <w:pPr>
        <w:pStyle w:val="author"/>
        <w:spacing w:after="0"/>
        <w:rPr>
          <w:position w:val="6"/>
          <w:sz w:val="12"/>
          <w:szCs w:val="12"/>
          <w:lang w:val="de-DE"/>
        </w:rPr>
      </w:pPr>
      <w:r>
        <w:rPr>
          <w:lang w:val="de-DE"/>
        </w:rPr>
        <w:t xml:space="preserve">Yangyang </w:t>
      </w:r>
      <w:proofErr w:type="spellStart"/>
      <w:r>
        <w:rPr>
          <w:lang w:val="de-DE"/>
        </w:rPr>
        <w:t>Xu</w:t>
      </w:r>
      <w:proofErr w:type="spellEnd"/>
      <w:r w:rsidR="009B1D59" w:rsidRPr="00CB2306">
        <w:rPr>
          <w:position w:val="6"/>
          <w:sz w:val="12"/>
          <w:szCs w:val="12"/>
          <w:lang w:val="de-DE"/>
        </w:rPr>
        <w:t>1</w:t>
      </w:r>
    </w:p>
    <w:p w14:paraId="5F1C2626" w14:textId="77777777" w:rsidR="000E4EF4" w:rsidRPr="00CB2306" w:rsidRDefault="000E4EF4" w:rsidP="000E4EF4">
      <w:pPr>
        <w:pStyle w:val="authorinfo"/>
        <w:rPr>
          <w:lang w:val="de-DE"/>
        </w:rPr>
      </w:pPr>
    </w:p>
    <w:p w14:paraId="55F063D5" w14:textId="77777777" w:rsidR="009B1D59" w:rsidRPr="009A3755" w:rsidRDefault="009B1D59" w:rsidP="00E85A60">
      <w:pPr>
        <w:pStyle w:val="authorinfo"/>
        <w:outlineLvl w:val="0"/>
        <w:rPr>
          <w:lang w:val="de-DE"/>
        </w:rPr>
      </w:pPr>
      <w:r w:rsidRPr="009A3755">
        <w:rPr>
          <w:position w:val="6"/>
          <w:sz w:val="11"/>
          <w:szCs w:val="11"/>
          <w:lang w:val="de-DE"/>
        </w:rPr>
        <w:t>1</w:t>
      </w:r>
      <w:r w:rsidRPr="009A3755">
        <w:rPr>
          <w:lang w:val="de-DE"/>
        </w:rPr>
        <w:t xml:space="preserve"> </w:t>
      </w:r>
      <w:r w:rsidR="00AB0C50" w:rsidRPr="00692ADD">
        <w:rPr>
          <w:szCs w:val="18"/>
        </w:rPr>
        <w:t>The Australian Na</w:t>
      </w:r>
      <w:r w:rsidR="00AB0C50">
        <w:rPr>
          <w:szCs w:val="18"/>
        </w:rPr>
        <w:t>tional University Acton ACT 2601</w:t>
      </w:r>
    </w:p>
    <w:p w14:paraId="0232CF07" w14:textId="77777777" w:rsidR="009B1D59" w:rsidRPr="009A3755" w:rsidRDefault="0043198F" w:rsidP="0043198F">
      <w:pPr>
        <w:pStyle w:val="email"/>
        <w:rPr>
          <w:lang w:val="de-DE"/>
        </w:rPr>
      </w:pPr>
      <w:r w:rsidRPr="00692ADD">
        <w:rPr>
          <w:szCs w:val="18"/>
        </w:rPr>
        <w:t>u6325688@anu.edu.au</w:t>
      </w:r>
      <w:r w:rsidRPr="009A3755">
        <w:rPr>
          <w:lang w:val="de-DE"/>
        </w:rPr>
        <w:t xml:space="preserve"> </w:t>
      </w:r>
    </w:p>
    <w:p w14:paraId="723D018D" w14:textId="77777777" w:rsidR="000E4EF4" w:rsidRDefault="009B1D59" w:rsidP="000E4EF4">
      <w:pPr>
        <w:pStyle w:val="abstract"/>
      </w:pPr>
      <w:r>
        <w:rPr>
          <w:b/>
        </w:rPr>
        <w:t>Abstract.</w:t>
      </w:r>
      <w:r>
        <w:t xml:space="preserve"> </w:t>
      </w:r>
      <w:r w:rsidRPr="009B1D59">
        <w:t>The abstract should summarize the contents of the paper and should contain at least 70 and at most 150 words. It should be set in 9-point font size and should be inset 1.0 cm from the right and left margins. There should be two blank (10-point) lines before and after the abstract. This document is in the re</w:t>
      </w:r>
      <w:r w:rsidR="00A8258F">
        <w:t>quired format.</w:t>
      </w:r>
      <w:r w:rsidR="000E4EF4">
        <w:t xml:space="preserve"> </w:t>
      </w:r>
    </w:p>
    <w:p w14:paraId="29717F67" w14:textId="77777777" w:rsidR="000E4EF4" w:rsidRPr="000E4EF4" w:rsidRDefault="000E4EF4" w:rsidP="000E4EF4">
      <w:pPr>
        <w:pStyle w:val="abstract"/>
        <w:spacing w:before="120"/>
      </w:pPr>
      <w:r w:rsidRPr="000E4EF4">
        <w:rPr>
          <w:b/>
        </w:rPr>
        <w:t>Keywords</w:t>
      </w:r>
      <w:r>
        <w:rPr>
          <w:b/>
        </w:rPr>
        <w:t xml:space="preserve">: </w:t>
      </w:r>
      <w:r w:rsidR="0043198F">
        <w:t>LSTM, Recurrent Neural Network, Kinect, Grammatical Facial Expression, Deep Learning</w:t>
      </w:r>
    </w:p>
    <w:p w14:paraId="023162AC" w14:textId="77777777" w:rsidR="009B1D59" w:rsidRPr="009A3755" w:rsidRDefault="009B1D59" w:rsidP="00E85A60">
      <w:pPr>
        <w:pStyle w:val="heading10"/>
        <w:outlineLvl w:val="0"/>
      </w:pPr>
      <w:r w:rsidRPr="009A3755">
        <w:t>1   Introduction</w:t>
      </w:r>
    </w:p>
    <w:p w14:paraId="3BA30234" w14:textId="77777777" w:rsidR="009B1D59" w:rsidRDefault="00946D49" w:rsidP="009B1D59">
      <w:pPr>
        <w:pStyle w:val="p1a"/>
      </w:pPr>
      <w:r>
        <w:t xml:space="preserve">Grammatical Facial Expression (GFE), a category sign language for </w:t>
      </w:r>
      <w:r w:rsidR="008F4E62">
        <w:t xml:space="preserve">people with impaired hearing </w:t>
      </w:r>
      <w:r w:rsidR="008F4E62">
        <w:fldChar w:fldCharType="begin">
          <w:fldData xml:space="preserve">PEVuZE5vdGU+PENpdGU+PEF1dGhvcj5XYWxhd2Fsa2FyPC9BdXRob3I+PFllYXI+MjAxNzwvWWVh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</w:fldData>
        </w:fldChar>
      </w:r>
      <w:r w:rsidR="00F26A39">
        <w:instrText xml:space="preserve"> ADDIN EN.CITE </w:instrText>
      </w:r>
      <w:r w:rsidR="00F26A39">
        <w:fldChar w:fldCharType="begin">
          <w:fldData xml:space="preserve">PEVuZE5vdGU+PENpdGU+PEF1dGhvcj5XYWxhd2Fsa2FyPC9BdXRob3I+PFllYXI+MjAxNzwvWWVh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</w:fldData>
        </w:fldChar>
      </w:r>
      <w:r w:rsidR="00F26A39">
        <w:instrText xml:space="preserve"> ADDIN EN.CITE.DATA </w:instrText>
      </w:r>
      <w:r w:rsidR="00F26A39">
        <w:fldChar w:fldCharType="end"/>
      </w:r>
      <w:r w:rsidR="008F4E62">
        <w:fldChar w:fldCharType="separate"/>
      </w:r>
      <w:r w:rsidR="00F26A39">
        <w:rPr>
          <w:noProof/>
        </w:rPr>
        <w:t>[1, 2]</w:t>
      </w:r>
      <w:r w:rsidR="008F4E62">
        <w:fldChar w:fldCharType="end"/>
      </w:r>
      <w:r w:rsidR="009B1D59" w:rsidRPr="009B1D59">
        <w:t>.</w:t>
      </w:r>
      <w:r w:rsidR="005C3C79">
        <w:t xml:space="preserve"> Combination of the h</w:t>
      </w:r>
      <w:r w:rsidR="00331A2B">
        <w:t>ardware and software</w:t>
      </w:r>
      <w:r w:rsidR="005C3C79">
        <w:t xml:space="preserve"> solutions can make machines learn the semantic meaning of such sign language.</w:t>
      </w:r>
      <w:r w:rsidR="00331A2B">
        <w:t xml:space="preserve"> </w:t>
      </w:r>
      <w:r w:rsidR="005C3C79">
        <w:t xml:space="preserve">For the hardware part, </w:t>
      </w:r>
      <w:r w:rsidR="00BF029B">
        <w:t>Kinect, as known as a motion sensor device produced by the Microsoft, it can capture the facial expressions</w:t>
      </w:r>
      <w:r w:rsidR="00F65CC6">
        <w:t xml:space="preserve"> </w:t>
      </w:r>
      <w:r w:rsidR="00F65CC6">
        <w:fldChar w:fldCharType="begin"/>
      </w:r>
      <w:r w:rsidR="00F26A39">
        <w:instrText xml:space="preserve"> ADDIN EN.CITE &lt;EndNote&gt;&lt;Cite&gt;&lt;Author&gt;Microsoft&lt;/Author&gt;&lt;Year&gt;2018&lt;/Year&gt;&lt;RecNum&gt;42&lt;/RecNum&gt;&lt;DisplayText&gt;[3]&lt;/DisplayText&gt;&lt;record&gt;&lt;rec-number&gt;42&lt;/rec-number&gt;&lt;foreign-keys&gt;&lt;key app="EN" db-id="wrp5zvp05zppzueewsvxvp95d5r5xpvp20wd" timestamp="1526904780"&gt;42&lt;/key&gt;&lt;/foreign-keys&gt;&lt;ref-type name="Web Page"&gt;12&lt;/ref-type&gt;&lt;contributors&gt;&lt;authors&gt;&lt;author&gt;Microsoft&lt;/author&gt;&lt;/authors&gt;&lt;/contributors&gt;&lt;titles&gt;&lt;title&gt;Face Tracking&lt;/title&gt;&lt;/titles&gt;&lt;dates&gt;&lt;year&gt;2018&lt;/year&gt;&lt;/dates&gt;&lt;urls&gt;&lt;related-urls&gt;&lt;url&gt;https://msdn.microsoft.com/en-us/library/jj130970.aspx&lt;/url&gt;&lt;/related-urls&gt;&lt;/urls&gt;&lt;/record&gt;&lt;/Cite&gt;&lt;/EndNote&gt;</w:instrText>
      </w:r>
      <w:r w:rsidR="00F65CC6">
        <w:fldChar w:fldCharType="separate"/>
      </w:r>
      <w:r w:rsidR="00F26A39">
        <w:rPr>
          <w:noProof/>
        </w:rPr>
        <w:t>[3]</w:t>
      </w:r>
      <w:r w:rsidR="00F65CC6">
        <w:fldChar w:fldCharType="end"/>
      </w:r>
      <w:r w:rsidR="005C3C79">
        <w:t xml:space="preserve">. For the software part, Kinect can generate facial </w:t>
      </w:r>
      <w:r w:rsidR="003D5B66">
        <w:rPr>
          <w:rFonts w:hint="eastAsia"/>
          <w:lang w:eastAsia="zh-CN"/>
        </w:rPr>
        <w:t>co</w:t>
      </w:r>
      <w:r w:rsidR="003D5B66">
        <w:rPr>
          <w:lang w:eastAsia="zh-CN"/>
        </w:rPr>
        <w:t>ntour</w:t>
      </w:r>
      <w:r w:rsidR="00A91A8B">
        <w:t xml:space="preserve"> landmarks</w:t>
      </w:r>
      <w:r w:rsidR="00331A2B">
        <w:t xml:space="preserve"> </w:t>
      </w:r>
      <w:r w:rsidR="00331A2B">
        <w:rPr>
          <w:lang w:val="en-AU"/>
        </w:rPr>
        <w:t>(</w:t>
      </w:r>
      <w:r w:rsidR="003D5B66">
        <w:rPr>
          <w:lang w:val="en-AU"/>
        </w:rPr>
        <w:t>x, y and z-</w:t>
      </w:r>
      <w:r w:rsidR="00331A2B">
        <w:rPr>
          <w:lang w:val="en-AU"/>
        </w:rPr>
        <w:t>axis)</w:t>
      </w:r>
      <w:r w:rsidR="00A91A8B">
        <w:t xml:space="preserve"> </w:t>
      </w:r>
      <w:r w:rsidR="005C3C79">
        <w:t xml:space="preserve">for each frame of recording </w:t>
      </w:r>
      <w:r w:rsidR="00BC0AF4">
        <w:t>via</w:t>
      </w:r>
      <w:r w:rsidR="00BF029B">
        <w:t xml:space="preserve"> the </w:t>
      </w:r>
      <w:r w:rsidR="008F4E62">
        <w:t>Face T</w:t>
      </w:r>
      <w:r w:rsidR="003D5B66">
        <w:t>r</w:t>
      </w:r>
      <w:r w:rsidR="008F4E62">
        <w:t xml:space="preserve">acking SDK </w:t>
      </w:r>
      <w:r w:rsidR="00F56A05">
        <w:fldChar w:fldCharType="begin"/>
      </w:r>
      <w:r w:rsidR="00F26A39">
        <w:instrText xml:space="preserve"> ADDIN EN.CITE &lt;EndNote&gt;&lt;Cite&gt;&lt;Author&gt;Microsoft&lt;/Author&gt;&lt;Year&gt;2018&lt;/Year&gt;&lt;RecNum&gt;42&lt;/RecNum&gt;&lt;DisplayText&gt;[3]&lt;/DisplayText&gt;&lt;record&gt;&lt;rec-number&gt;42&lt;/rec-number&gt;&lt;foreign-keys&gt;&lt;key app="EN" db-id="wrp5zvp05zppzueewsvxvp95d5r5xpvp20wd" timestamp="1526904780"&gt;42&lt;/key&gt;&lt;/foreign-keys&gt;&lt;ref-type name="Web Page"&gt;12&lt;/ref-type&gt;&lt;contributors&gt;&lt;authors&gt;&lt;author&gt;Microsoft&lt;/author&gt;&lt;/authors&gt;&lt;/contributors&gt;&lt;titles&gt;&lt;title&gt;Face Tracking&lt;/title&gt;&lt;/titles&gt;&lt;dates&gt;&lt;year&gt;2018&lt;/year&gt;&lt;/dates&gt;&lt;urls&gt;&lt;related-urls&gt;&lt;url&gt;https://msdn.microsoft.com/en-us/library/jj130970.aspx&lt;/url&gt;&lt;/related-urls&gt;&lt;/urls&gt;&lt;/record&gt;&lt;/Cite&gt;&lt;/EndNote&gt;</w:instrText>
      </w:r>
      <w:r w:rsidR="00F56A05">
        <w:fldChar w:fldCharType="separate"/>
      </w:r>
      <w:r w:rsidR="00F26A39">
        <w:rPr>
          <w:noProof/>
        </w:rPr>
        <w:t>[3]</w:t>
      </w:r>
      <w:r w:rsidR="00F56A05">
        <w:fldChar w:fldCharType="end"/>
      </w:r>
      <w:r w:rsidR="00BF029B">
        <w:t>.</w:t>
      </w:r>
      <w:r w:rsidR="005C3C79">
        <w:t xml:space="preserve"> The bio-inspired deep learning algorithms can be implied to these landmarks and recognize some patterns among them.</w:t>
      </w:r>
    </w:p>
    <w:p w14:paraId="18CD7E68" w14:textId="3D16C635" w:rsidR="00E525A5" w:rsidRDefault="00F65CC6" w:rsidP="00EE3C09">
      <w:r>
        <w:t>To classify a facial expression from a time</w:t>
      </w:r>
      <w:r w:rsidR="003D5B66">
        <w:t>-</w:t>
      </w:r>
      <w:r>
        <w:t>series</w:t>
      </w:r>
      <w:r w:rsidR="003D5B66">
        <w:t xml:space="preserve">-based </w:t>
      </w:r>
      <w:r>
        <w:t xml:space="preserve">recording, deep learning can help with. </w:t>
      </w:r>
      <w:r w:rsidR="00F367A6">
        <w:t xml:space="preserve">In </w:t>
      </w:r>
      <w:r>
        <w:t>d</w:t>
      </w:r>
      <w:r w:rsidR="005C3C79">
        <w:t xml:space="preserve">eep </w:t>
      </w:r>
      <w:r w:rsidR="006659BC">
        <w:t xml:space="preserve">learning field, </w:t>
      </w:r>
      <w:r w:rsidR="006315B2">
        <w:t xml:space="preserve">because </w:t>
      </w:r>
      <w:r w:rsidR="00952EDD">
        <w:t xml:space="preserve">Recurrent </w:t>
      </w:r>
      <w:r w:rsidR="006659BC">
        <w:t>Neural Network</w:t>
      </w:r>
      <w:r w:rsidR="006315B2">
        <w:t xml:space="preserve"> (RNN)</w:t>
      </w:r>
      <w:r w:rsidR="006659BC">
        <w:t xml:space="preserve"> </w:t>
      </w:r>
      <w:r w:rsidR="006315B2">
        <w:t>can memories data during a sequence of time</w:t>
      </w:r>
      <w:r w:rsidR="006F6EA3">
        <w:t xml:space="preserve"> and be implemented</w:t>
      </w:r>
      <w:r w:rsidR="00941C3B">
        <w:t xml:space="preserve"> as a multilayer feedforward network</w:t>
      </w:r>
      <w:r w:rsidR="006315B2">
        <w:t xml:space="preserve">, it </w:t>
      </w:r>
      <w:r w:rsidR="006659BC">
        <w:t xml:space="preserve">is a suitable architecture to train </w:t>
      </w:r>
      <w:r w:rsidR="003D5B66">
        <w:t xml:space="preserve">time-series </w:t>
      </w:r>
      <w:r w:rsidR="006659BC">
        <w:t>based dataset</w:t>
      </w:r>
      <w:r w:rsidR="00941C3B">
        <w:t xml:space="preserve"> </w:t>
      </w:r>
      <w:r w:rsidR="00941C3B">
        <w:fldChar w:fldCharType="begin"/>
      </w:r>
      <w:r w:rsidR="00F26A39">
        <w:instrText xml:space="preserve"> ADDIN EN.CITE &lt;EndNote&gt;&lt;Cite&gt;&lt;Author&gt;Rius&lt;/Author&gt;&lt;Year&gt;1998&lt;/Year&gt;&lt;RecNum&gt;41&lt;/RecNum&gt;&lt;DisplayText&gt;[4]&lt;/DisplayText&gt;&lt;record&gt;&lt;rec-number&gt;41&lt;/rec-number&gt;&lt;foreign-keys&gt;&lt;key app="EN" db-id="wrp5zvp05zppzueewsvxvp95d5r5xpvp20wd" timestamp="1526901985"&gt;41&lt;/key&gt;&lt;/foreign-keys&gt;&lt;ref-type name="Journal Article"&gt;17&lt;/ref-type&gt;&lt;contributors&gt;&lt;authors&gt;&lt;author&gt;Rius, A.&lt;/author&gt;&lt;author&gt;Ruisánchez, I.&lt;/author&gt;&lt;author&gt;Callao, M. P.&lt;/author&gt;&lt;author&gt;Rius, F. X.&lt;/author&gt;&lt;/authors&gt;&lt;/contributors&gt;&lt;titles&gt;&lt;title&gt;Reliability of analytical systems: use of control charts, time series models and recurrent neural networks (RNN)&lt;/title&gt;&lt;secondary-title&gt;Chemometrics and Intelligent Laboratory Systems&lt;/secondary-title&gt;&lt;/titles&gt;&lt;periodical&gt;&lt;full-title&gt;Chemometrics and Intelligent Laboratory Systems&lt;/full-title&gt;&lt;/periodical&gt;&lt;pages&gt;1-18&lt;/pages&gt;&lt;volume&gt;40&lt;/volume&gt;&lt;number&gt;1&lt;/number&gt;&lt;keywords&gt;&lt;keyword&gt;Statistical process control&lt;/keyword&gt;&lt;keyword&gt;Control charts&lt;/keyword&gt;&lt;keyword&gt;Advanced process control&lt;/keyword&gt;&lt;keyword&gt;Time series models&lt;/keyword&gt;&lt;keyword&gt;Recurrent neural networks&lt;/keyword&gt;&lt;/keywords&gt;&lt;dates&gt;&lt;year&gt;1998&lt;/year&gt;&lt;pub-dates&gt;&lt;date&gt;1998/05/01/&lt;/date&gt;&lt;/pub-dates&gt;&lt;/dates&gt;&lt;isbn&gt;0169-7439&lt;/isbn&gt;&lt;urls&gt;&lt;related-urls&gt;&lt;url&gt;http://www.sciencedirect.com/science/article/pii/S0169743997000853&lt;/url&gt;&lt;/related-urls&gt;&lt;/urls&gt;&lt;electronic-resource-num&gt;https://doi.org/10.1016/S0169-7439(97)00085-3&lt;/electronic-resource-num&gt;&lt;/record&gt;&lt;/Cite&gt;&lt;/EndNote&gt;</w:instrText>
      </w:r>
      <w:r w:rsidR="00941C3B">
        <w:fldChar w:fldCharType="separate"/>
      </w:r>
      <w:r w:rsidR="00F26A39">
        <w:rPr>
          <w:noProof/>
        </w:rPr>
        <w:t>[4]</w:t>
      </w:r>
      <w:r w:rsidR="00941C3B">
        <w:fldChar w:fldCharType="end"/>
      </w:r>
      <w:r w:rsidR="006659BC">
        <w:t>.</w:t>
      </w:r>
      <w:r w:rsidR="00F56A05">
        <w:t xml:space="preserve"> </w:t>
      </w:r>
      <w:r w:rsidR="003D5B66">
        <w:t xml:space="preserve">In recent work, the extensions of RNN are wildly used. </w:t>
      </w:r>
      <w:r w:rsidR="00F56A05">
        <w:t xml:space="preserve">Long </w:t>
      </w:r>
      <w:r w:rsidR="006F6EA3">
        <w:t>Short-Term</w:t>
      </w:r>
      <w:r w:rsidR="00F56A05">
        <w:t xml:space="preserve"> Memory</w:t>
      </w:r>
      <w:r w:rsidR="00070AA5">
        <w:t xml:space="preserve"> (LSTM)</w:t>
      </w:r>
      <w:r w:rsidR="00F56A05">
        <w:t xml:space="preserve"> is an improved</w:t>
      </w:r>
      <w:r w:rsidR="00FA134A">
        <w:t xml:space="preserve"> extension of</w:t>
      </w:r>
      <w:r w:rsidR="00F56A05">
        <w:t xml:space="preserve"> RNN,</w:t>
      </w:r>
      <w:r w:rsidR="005B74BA">
        <w:t xml:space="preserve"> its gradient-b</w:t>
      </w:r>
      <w:r w:rsidR="00F05A3A">
        <w:t>ased app</w:t>
      </w:r>
      <w:r w:rsidR="00BD1A6F">
        <w:t>roach</w:t>
      </w:r>
      <w:r w:rsidR="00B93745">
        <w:t xml:space="preserve"> (adding 3 gates)</w:t>
      </w:r>
      <w:r w:rsidR="00BD1A6F">
        <w:t xml:space="preserve"> can prevent</w:t>
      </w:r>
      <w:r>
        <w:t xml:space="preserve"> </w:t>
      </w:r>
      <w:r w:rsidR="003D5B66">
        <w:t xml:space="preserve">the </w:t>
      </w:r>
      <w:r>
        <w:t>influence</w:t>
      </w:r>
      <w:r w:rsidR="00BD1A6F">
        <w:t xml:space="preserve"> of the gradient that</w:t>
      </w:r>
      <w:r>
        <w:t xml:space="preserve"> vanished</w:t>
      </w:r>
      <w:r w:rsidR="00B93745">
        <w:t xml:space="preserve"> or exploded</w:t>
      </w:r>
      <w:r w:rsidR="00BD1A6F">
        <w:t xml:space="preserve"> in further steps </w:t>
      </w:r>
      <w:r w:rsidR="00BD1A6F">
        <w:fldChar w:fldCharType="begin"/>
      </w:r>
      <w:r w:rsidR="00F26A39">
        <w:instrText xml:space="preserve"> ADDIN EN.CITE &lt;EndNote&gt;&lt;Cite&gt;&lt;Author&gt;Hochreiter&lt;/Author&gt;&lt;Year&gt;1997&lt;/Year&gt;&lt;RecNum&gt;38&lt;/RecNum&gt;&lt;DisplayText&gt;[5]&lt;/DisplayText&gt;&lt;record&gt;&lt;rec-number&gt;38&lt;/rec-number&gt;&lt;foreign-keys&gt;&lt;key app="EN" db-id="wrp5zvp05zppzueewsvxvp95d5r5xpvp20wd" timestamp="1526724057"&gt;38&lt;/key&gt;&lt;/foreign-keys&gt;&lt;ref-type name="Book"&gt;6&lt;/ref-type&gt;&lt;contributors&gt;&lt;authors&gt;&lt;author&gt;Hochreiter, Sepp&lt;/author&gt;&lt;author&gt;Schmidhuber, Jürgen&lt;/author&gt;&lt;/authors&gt;&lt;/contributors&gt;&lt;titles&gt;&lt;title&gt;Long Short-term Memory&lt;/title&gt;&lt;/titles&gt;&lt;pages&gt;1735-80&lt;/pages&gt;&lt;volume&gt;9&lt;/volume&gt;&lt;dates&gt;&lt;year&gt;1997&lt;/year&gt;&lt;/dates&gt;&lt;urls&gt;&lt;/urls&gt;&lt;electronic-resource-num&gt;10.1162/neco.1997.9.8.1735&lt;/electronic-resource-num&gt;&lt;/record&gt;&lt;/Cite&gt;&lt;/EndNote&gt;</w:instrText>
      </w:r>
      <w:r w:rsidR="00BD1A6F">
        <w:fldChar w:fldCharType="separate"/>
      </w:r>
      <w:r w:rsidR="00F26A39">
        <w:rPr>
          <w:noProof/>
        </w:rPr>
        <w:t>[5]</w:t>
      </w:r>
      <w:r w:rsidR="00BD1A6F">
        <w:fldChar w:fldCharType="end"/>
      </w:r>
      <w:r w:rsidR="00BD1A6F">
        <w:t>.</w:t>
      </w:r>
      <w:r w:rsidR="00870DD5">
        <w:t xml:space="preserve"> </w:t>
      </w:r>
    </w:p>
    <w:p w14:paraId="29F5E5F1" w14:textId="77777777" w:rsidR="00F65CC6" w:rsidRPr="000003B1" w:rsidRDefault="00070AA5" w:rsidP="00F65CC6">
      <w:r>
        <w:t xml:space="preserve">In this paper, </w:t>
      </w:r>
      <w:r w:rsidR="00FA134A">
        <w:t xml:space="preserve">the dataset used in this experiment, </w:t>
      </w:r>
      <w:r>
        <w:t>the previous research which used the same facial landmark dataset or used the LSTM on facial e</w:t>
      </w:r>
      <w:r w:rsidR="00FA134A">
        <w:t>xpression</w:t>
      </w:r>
      <w:r w:rsidR="003D5B66">
        <w:t>,</w:t>
      </w:r>
      <w:r>
        <w:t xml:space="preserve"> </w:t>
      </w:r>
      <w:r w:rsidR="003D5B66">
        <w:t>t</w:t>
      </w:r>
      <w:r>
        <w:t>he training, testing and validation methods</w:t>
      </w:r>
      <w:r w:rsidR="003D5B66">
        <w:t xml:space="preserve"> with</w:t>
      </w:r>
      <w:r>
        <w:t xml:space="preserve"> LSTM architecture</w:t>
      </w:r>
      <w:r w:rsidR="003D5B66">
        <w:t>,</w:t>
      </w:r>
      <w:r>
        <w:t xml:space="preserve"> </w:t>
      </w:r>
      <w:r w:rsidR="003D5B66">
        <w:t xml:space="preserve">the </w:t>
      </w:r>
      <w:r>
        <w:t xml:space="preserve">experiment results </w:t>
      </w:r>
      <w:r w:rsidR="003D5B66">
        <w:t>and further conclusion of the experiment will be explained in following sections.</w:t>
      </w:r>
    </w:p>
    <w:p w14:paraId="598307B8" w14:textId="77777777" w:rsidR="0043198F" w:rsidRPr="00FA134A" w:rsidRDefault="00FA134A" w:rsidP="00E85A60">
      <w:pPr>
        <w:pStyle w:val="heading10"/>
        <w:outlineLvl w:val="0"/>
        <w:rPr>
          <w:lang w:val="en-AU" w:eastAsia="zh-CN"/>
        </w:rPr>
      </w:pPr>
      <w:r>
        <w:lastRenderedPageBreak/>
        <w:t>2   D</w:t>
      </w:r>
      <w:r>
        <w:rPr>
          <w:rFonts w:hint="eastAsia"/>
          <w:lang w:eastAsia="zh-CN"/>
        </w:rPr>
        <w:t>a</w:t>
      </w:r>
      <w:r>
        <w:rPr>
          <w:lang w:val="en-AU" w:eastAsia="zh-CN"/>
        </w:rPr>
        <w:t>ta</w:t>
      </w:r>
    </w:p>
    <w:p w14:paraId="12CC0E64" w14:textId="65B88F61" w:rsidR="00DE143C" w:rsidRPr="00DE143C" w:rsidRDefault="0043198F" w:rsidP="00DE143C">
      <w:pPr>
        <w:pStyle w:val="p1a"/>
      </w:pPr>
      <w:r w:rsidRPr="009B1D59">
        <w:t xml:space="preserve">This </w:t>
      </w:r>
      <w:r w:rsidR="00FA134A">
        <w:t xml:space="preserve">data repository used in </w:t>
      </w:r>
      <w:r w:rsidR="00152CDB">
        <w:t xml:space="preserve">the </w:t>
      </w:r>
      <w:r w:rsidR="00FA134A">
        <w:t>following experiment is provided by the UCI website. In this repository</w:t>
      </w:r>
      <w:r w:rsidR="00255F66">
        <w:t xml:space="preserve"> </w:t>
      </w:r>
      <w:r w:rsidR="00255F66">
        <w:fldChar w:fldCharType="begin"/>
      </w:r>
      <w:r w:rsidR="00255F66">
        <w:instrText xml:space="preserve"> ADDIN EN.CITE &lt;EndNote&gt;&lt;Cite&gt;&lt;Author&gt;Freitas&lt;/Author&gt;&lt;Year&gt;2014&lt;/Year&gt;&lt;RecNum&gt;28&lt;/RecNum&gt;&lt;DisplayText&gt;[6]&lt;/DisplayText&gt;&lt;record&gt;&lt;rec-number&gt;28&lt;/rec-number&gt;&lt;foreign-keys&gt;&lt;key app="EN" db-id="wrp5zvp05zppzueewsvxvp95d5r5xpvp20wd" timestamp="1525003858"&gt;28&lt;/key&gt;&lt;/foreign-keys&gt;&lt;ref-type name="Web Page"&gt;12&lt;/ref-type&gt;&lt;contributors&gt;&lt;authors&gt;&lt;author&gt;Freitas, Fernando&lt;/author&gt;&lt;author&gt;Peres, Sarajane&lt;/author&gt;&lt;author&gt;Lima, Clodoaldo&lt;/author&gt;&lt;author&gt;Barbosa, Felipe&lt;/author&gt;&lt;/authors&gt;&lt;/contributors&gt;&lt;titles&gt;&lt;title&gt;UCI Machine Learning Repository: Grammatical Facial Expressions Data Set&lt;/title&gt;&lt;/titles&gt;&lt;dates&gt;&lt;year&gt;2014&lt;/year&gt;&lt;/dates&gt;&lt;orig-pub&gt;Archive.ics.uci.edu&lt;/orig-pub&gt;&lt;urls&gt;&lt;related-urls&gt;&lt;url&gt;https://archive.ics.uci.edu/ml/datasets/Grammatical+Facial+Expressions.&lt;/url&gt;&lt;/related-urls&gt;&lt;/urls&gt;&lt;access-date&gt;29- Apr- 2018&lt;/access-date&gt;&lt;/record&gt;&lt;/Cite&gt;&lt;/EndNote&gt;</w:instrText>
      </w:r>
      <w:r w:rsidR="00255F66">
        <w:fldChar w:fldCharType="separate"/>
      </w:r>
      <w:r w:rsidR="00255F66">
        <w:rPr>
          <w:noProof/>
        </w:rPr>
        <w:t>[6]</w:t>
      </w:r>
      <w:r w:rsidR="00255F66">
        <w:fldChar w:fldCharType="end"/>
      </w:r>
      <w:r w:rsidR="00FA134A">
        <w:t xml:space="preserve">, </w:t>
      </w:r>
      <w:r w:rsidR="00690C37">
        <w:t>there are 9 types of facial signs</w:t>
      </w:r>
      <w:r w:rsidR="00DC4DB3">
        <w:t xml:space="preserve"> of 2 signers’ (Signer A and Signer B)</w:t>
      </w:r>
      <w:r w:rsidR="00690C37">
        <w:t xml:space="preserve">: Affirmative, Double Question, Negative, </w:t>
      </w:r>
      <w:proofErr w:type="spellStart"/>
      <w:r w:rsidR="00690C37">
        <w:t>Wh</w:t>
      </w:r>
      <w:proofErr w:type="spellEnd"/>
      <w:r w:rsidR="00690C37">
        <w:t xml:space="preserve"> Question, </w:t>
      </w:r>
      <w:r w:rsidR="00DE143C">
        <w:t>Conditional</w:t>
      </w:r>
      <w:r w:rsidR="00690C37">
        <w:t>, Yes/No</w:t>
      </w:r>
      <w:r w:rsidR="00DE143C">
        <w:t xml:space="preserve"> Question, Empathies</w:t>
      </w:r>
      <w:r w:rsidR="00690C37">
        <w:t>, Relative and To</w:t>
      </w:r>
      <w:r w:rsidR="00DE143C">
        <w:t>pic. Each facial expression</w:t>
      </w:r>
      <w:r w:rsidR="00690C37">
        <w:t xml:space="preserve"> </w:t>
      </w:r>
      <w:r w:rsidR="00DE143C">
        <w:t>consists</w:t>
      </w:r>
      <w:r w:rsidR="00690C37">
        <w:t xml:space="preserve"> of one data points file with timestamps and </w:t>
      </w:r>
      <w:r w:rsidR="00DE143C">
        <w:t>one file with binary labels (0 or 1).</w:t>
      </w:r>
      <w:r w:rsidR="00BB2659">
        <w:t xml:space="preserve"> In the data file, the x, y and z coordinators of each landmark are listed as features (columns). The labels are listed in each row for each instance.  </w:t>
      </w:r>
      <w:r w:rsidR="00DE143C">
        <w:t xml:space="preserve">  </w:t>
      </w:r>
    </w:p>
    <w:p w14:paraId="3950BF10" w14:textId="77777777" w:rsidR="00552B94" w:rsidRPr="000003B1" w:rsidRDefault="00DE143C" w:rsidP="00600440">
      <w:r>
        <w:t>The quality and qua</w:t>
      </w:r>
      <w:r w:rsidR="00FE0AF5">
        <w:t>ntity of data are the reasons</w:t>
      </w:r>
      <w:r>
        <w:t xml:space="preserve"> to choose this repository.</w:t>
      </w:r>
      <w:r w:rsidR="005B3E4B">
        <w:t xml:space="preserve"> For the quality part, this dataset is complete, there is no need to clean data set; these landmarks </w:t>
      </w:r>
      <w:r w:rsidR="00552B94">
        <w:t>can be used to represent an expression</w:t>
      </w:r>
      <w:r w:rsidR="00600440">
        <w:t xml:space="preserve"> during a time</w:t>
      </w:r>
      <w:r w:rsidR="00152CDB">
        <w:t xml:space="preserve"> period</w:t>
      </w:r>
      <w:r w:rsidR="005B3E4B">
        <w:t xml:space="preserve">. For the quantity, </w:t>
      </w:r>
      <w:r w:rsidR="00552B94">
        <w:t xml:space="preserve">averagely, </w:t>
      </w:r>
      <w:r w:rsidR="005B3E4B">
        <w:t>there are</w:t>
      </w:r>
      <w:r w:rsidR="00552B94">
        <w:t xml:space="preserve"> 2500 instances can be used in training process for each expression, the 300 attributes also make the deep learning get sufficient exploration on features.</w:t>
      </w:r>
    </w:p>
    <w:p w14:paraId="69BE8D25" w14:textId="77777777" w:rsidR="0043198F" w:rsidRPr="009A3755" w:rsidRDefault="00690C37" w:rsidP="00E85A60">
      <w:pPr>
        <w:pStyle w:val="heading10"/>
        <w:outlineLvl w:val="0"/>
      </w:pPr>
      <w:r>
        <w:t>3   Related Work</w:t>
      </w:r>
    </w:p>
    <w:p w14:paraId="4E39B775" w14:textId="16FC780B" w:rsidR="0043198F" w:rsidRDefault="00C23EA1" w:rsidP="0043198F">
      <w:pPr>
        <w:pStyle w:val="p1a"/>
      </w:pPr>
      <w:r>
        <w:t>There are few recent papers used</w:t>
      </w:r>
      <w:r w:rsidR="00BB2659">
        <w:t xml:space="preserve"> the same data repo</w:t>
      </w:r>
      <w:r w:rsidR="004846C7">
        <w:t>sitory as this paper</w:t>
      </w:r>
      <w:r w:rsidR="0043198F" w:rsidRPr="009B1D59">
        <w:t>.</w:t>
      </w:r>
      <w:r>
        <w:t xml:space="preserve"> </w:t>
      </w:r>
      <w:r w:rsidR="00806FC5">
        <w:t>Multiple Layer Perceptron architecture is</w:t>
      </w:r>
      <w:r w:rsidR="002C7046">
        <w:t xml:space="preserve"> </w:t>
      </w:r>
      <w:r w:rsidR="004846C7">
        <w:t>firstly implemented on this repository</w:t>
      </w:r>
      <w:r w:rsidR="00806FC5">
        <w:t xml:space="preserve"> by Freitas et al</w:t>
      </w:r>
      <w:r w:rsidR="00184AAA">
        <w:t>.</w:t>
      </w:r>
      <w:r w:rsidR="00F26A39">
        <w:t xml:space="preserve"> </w:t>
      </w:r>
      <w:r w:rsidR="00255F66">
        <w:fldChar w:fldCharType="begin"/>
      </w:r>
      <w:r w:rsidR="00255F66">
        <w:instrText xml:space="preserve"> ADDIN EN.CITE &lt;EndNote&gt;&lt;Cite&gt;&lt;Author&gt;Freitas&lt;/Author&gt;&lt;Year&gt;2014&lt;/Year&gt;&lt;RecNum&gt;17&lt;/RecNum&gt;&lt;DisplayText&gt;[2]&lt;/DisplayText&gt;&lt;record&gt;&lt;rec-number&gt;17&lt;/rec-number&gt;&lt;foreign-keys&gt;&lt;key app="EN" db-id="wrp5zvp05zppzueewsvxvp95d5r5xpvp20wd" timestamp="1523232081"&gt;17&lt;/key&gt;&lt;/foreign-keys&gt;&lt;ref-type name="Book"&gt;6&lt;/ref-type&gt;&lt;contributors&gt;&lt;authors&gt;&lt;author&gt;Fernando de Almeida Freitas&lt;/author&gt;&lt;author&gt;Sarajane Marques Peres&lt;/author&gt;&lt;author&gt;Clodoaldo Aparecido de Moraes Lima&lt;/author&gt;&lt;author&gt;Felipe Venâncio Barbosa&lt;/author&gt;&lt;/authors&gt;&lt;/contributors&gt;&lt;titles&gt;&lt;title&gt;Grammatical Facial Expressions Recognition with Machine Learning&lt;/title&gt;&lt;secondary-title&gt;2014&lt;/secondary-title&gt;&lt;short-title&gt;Grammatical Facial Expressions Recognition with Machine Learning&lt;/short-title&gt;&lt;/titles&gt;&lt;keywords&gt;&lt;keyword&gt;Grammatical Facial Expression Analysis&lt;/keyword&gt;&lt;keyword&gt;Machine Learning&lt;/keyword&gt;&lt;keyword&gt;Multilayer Perceptron&lt;/keyword&gt;&lt;keyword&gt;Sign Language&lt;/keyword&gt;&lt;/keywords&gt;&lt;dates&gt;&lt;year&gt;2014&lt;/year&gt;&lt;/dates&gt;&lt;work-type&gt;Grammatical Facial Expression Analysis; Machine Learning; Multilayer Perceptron; Sign Language;&lt;/work-type&gt;&lt;urls&gt;&lt;related-urls&gt;&lt;url&gt;https://www.aaai.org/ocs/index.php/FLAIRS/FLAIRS14/paper/view/7788/7821&lt;/url&gt;&lt;/related-urls&gt;&lt;/urls&gt;&lt;/record&gt;&lt;/Cite&gt;&lt;/EndNote&gt;</w:instrText>
      </w:r>
      <w:r w:rsidR="00255F66">
        <w:fldChar w:fldCharType="separate"/>
      </w:r>
      <w:r w:rsidR="00255F66">
        <w:rPr>
          <w:noProof/>
        </w:rPr>
        <w:t>[2]</w:t>
      </w:r>
      <w:r w:rsidR="00255F66">
        <w:fldChar w:fldCharType="end"/>
      </w:r>
      <w:r w:rsidR="00184AAA">
        <w:t xml:space="preserve">, they did not get very high F-score on “Negative” and “Relative” expressions, most of expressions can be recognized above 0.75 (F-score). In 2016, </w:t>
      </w:r>
      <w:r w:rsidR="00113A2E">
        <w:t xml:space="preserve">by extracting the important facial points, </w:t>
      </w:r>
      <w:proofErr w:type="spellStart"/>
      <w:r w:rsidR="004A4504">
        <w:t>Bhuvan</w:t>
      </w:r>
      <w:proofErr w:type="spellEnd"/>
      <w:r w:rsidR="004A4504">
        <w:t xml:space="preserve"> et al </w:t>
      </w:r>
      <w:r w:rsidR="004A4504">
        <w:fldChar w:fldCharType="begin"/>
      </w:r>
      <w:r w:rsidR="004A4504">
        <w:instrText xml:space="preserve"> ADDIN EN.CITE &lt;EndNote&gt;&lt;Cite&gt;&lt;Author&gt;Bhuvan&lt;/Author&gt;&lt;Year&gt;2016&lt;/Year&gt;&lt;RecNum&gt;3&lt;/RecNum&gt;&lt;DisplayText&gt;[7]&lt;/DisplayText&gt;&lt;record&gt;&lt;rec-number&gt;3&lt;/rec-number&gt;&lt;foreign-keys&gt;&lt;key app="EN" db-id="wrp5zvp05zppzueewsvxvp95d5r5xpvp20wd" timestamp="1523185220"&gt;3&lt;/key&gt;&lt;/foreign-keys&gt;&lt;ref-type name="Conference Proceedings"&gt;10&lt;/ref-type&gt;&lt;contributors&gt;&lt;authors&gt;&lt;author&gt;M. S. Bhuvan&lt;/author&gt;&lt;author&gt;D. V. Rao&lt;/author&gt;&lt;author&gt;S. Jain&lt;/author&gt;&lt;author&gt;T. S. Ashwin&lt;/author&gt;&lt;author&gt;R. M. R. Guddetti&lt;/author&gt;&lt;author&gt;S. P. Kulgod&lt;/author&gt;&lt;/authors&gt;&lt;/contributors&gt;&lt;titles&gt;&lt;title&gt;Detection and analysis model for grammatical facial expressions in sign language&lt;/title&gt;&lt;secondary-title&gt;2016 IEEE Region 10 Symposium (TENSYMP)&lt;/secondary-title&gt;&lt;alt-title&gt;2016 IEEE Region 10 Symposium (TENSYMP)&lt;/alt-title&gt;&lt;/titles&gt;&lt;pages&gt;155-160&lt;/pages&gt;&lt;keywords&gt;&lt;keyword&gt;face recognition&lt;/keyword&gt;&lt;keyword&gt;handicapped aids&lt;/keyword&gt;&lt;keyword&gt;human computer interaction&lt;/keyword&gt;&lt;keyword&gt;image classification&lt;/keyword&gt;&lt;keyword&gt;learning (artificial intelligence)&lt;/keyword&gt;&lt;keyword&gt;sign language recognition&lt;/keyword&gt;&lt;keyword&gt;smart phones&lt;/keyword&gt;&lt;keyword&gt;Kinect&lt;/keyword&gt;&lt;keyword&gt;binary classification problem&lt;/keyword&gt;&lt;keyword&gt;computer interaction&lt;/keyword&gt;&lt;keyword&gt;deaf&lt;/keyword&gt;&lt;keyword&gt;decision making&lt;/keyword&gt;&lt;keyword&gt;facial points&lt;/keyword&gt;&lt;keyword&gt;grammatical facial expression detection&lt;/keyword&gt;&lt;keyword&gt;machine learning algorithms&lt;/keyword&gt;&lt;keyword&gt;sign language&lt;/keyword&gt;&lt;keyword&gt;user dependent model&lt;/keyword&gt;&lt;keyword&gt;user independent model&lt;/keyword&gt;&lt;keyword&gt;Assistive technology&lt;/keyword&gt;&lt;keyword&gt;Gesture recognition&lt;/keyword&gt;&lt;keyword&gt;Manuals&lt;/keyword&gt;&lt;keyword&gt;Regions&lt;/keyword&gt;&lt;keyword&gt;Vegetation&lt;/keyword&gt;&lt;keyword&gt;Videos&lt;/keyword&gt;&lt;/keywords&gt;&lt;dates&gt;&lt;year&gt;2016&lt;/year&gt;&lt;pub-dates&gt;&lt;date&gt;9-11 May 2016&lt;/date&gt;&lt;/pub-dates&gt;&lt;/dates&gt;&lt;urls&gt;&lt;/urls&gt;&lt;electronic-resource-num&gt;10.1109/TENCONSpring.2016.7519396&lt;/electronic-resource-num&gt;&lt;/record&gt;&lt;/Cite&gt;&lt;/EndNote&gt;</w:instrText>
      </w:r>
      <w:r w:rsidR="004A4504">
        <w:fldChar w:fldCharType="separate"/>
      </w:r>
      <w:r w:rsidR="004A4504">
        <w:rPr>
          <w:noProof/>
        </w:rPr>
        <w:t>[7]</w:t>
      </w:r>
      <w:r w:rsidR="004A4504">
        <w:fldChar w:fldCharType="end"/>
      </w:r>
      <w:r w:rsidR="004A4504">
        <w:t xml:space="preserve"> improved the F-score of MLP model to above 0.89.</w:t>
      </w:r>
      <w:r w:rsidR="00806FC5">
        <w:t xml:space="preserve"> </w:t>
      </w:r>
      <w:r w:rsidR="007C6CE4">
        <w:t>In 2017</w:t>
      </w:r>
      <w:r w:rsidR="004A4504">
        <w:t xml:space="preserve">, </w:t>
      </w:r>
      <w:r w:rsidR="004846C7">
        <w:t xml:space="preserve">a </w:t>
      </w:r>
      <w:r w:rsidR="004A4504">
        <w:t xml:space="preserve">deep learning architecture, Convolutional Neural Network (CNN) is used by </w:t>
      </w:r>
      <w:proofErr w:type="spellStart"/>
      <w:r w:rsidR="004A4504">
        <w:t>Walawalkar</w:t>
      </w:r>
      <w:proofErr w:type="spellEnd"/>
      <w:r w:rsidR="004A4504">
        <w:t xml:space="preserve"> and Devesh</w:t>
      </w:r>
      <w:r w:rsidR="007C6CE4">
        <w:t xml:space="preserve"> </w:t>
      </w:r>
      <w:r w:rsidR="007C6CE4">
        <w:fldChar w:fldCharType="begin"/>
      </w:r>
      <w:r w:rsidR="007C6CE4">
        <w:instrText xml:space="preserve"> ADDIN EN.CITE &lt;EndNote&gt;&lt;Cite&gt;&lt;Author&gt;Walawalkar&lt;/Author&gt;&lt;Year&gt;2017&lt;/Year&gt;&lt;RecNum&gt;1&lt;/RecNum&gt;&lt;DisplayText&gt;[1]&lt;/DisplayText&gt;&lt;record&gt;&lt;rec-number&gt;1&lt;/rec-number&gt;&lt;foreign-keys&gt;&lt;key app="EN" db-id="wrp5zvp05zppzueewsvxvp95d5r5xpvp20wd" timestamp="1523184939"&gt;1&lt;/key&gt;&lt;/foreign-keys&gt;&lt;ref-type name="Electronic Article"&gt;43&lt;/ref-type&gt;&lt;contributors&gt;&lt;authors&gt;&lt;author&gt;Walawalkar, Devesh&lt;/author&gt;&lt;/authors&gt;&lt;/contributors&gt;&lt;titles&gt;&lt;title&gt;Grammatical facial expression recognition using customized deep neural network architecture&lt;/title&gt;&lt;secondary-title&gt;ArXiv e-prints&lt;/secondary-title&gt;&lt;/titles&gt;&lt;periodical&gt;&lt;full-title&gt;ArXiv e-prints&lt;/full-title&gt;&lt;/periodical&gt;&lt;volume&gt;1711&lt;/volume&gt;&lt;keywords&gt;&lt;keyword&gt;Computer Science - Computer Vision and Pattern Recognition&lt;/keyword&gt;&lt;/keywords&gt;&lt;dates&gt;&lt;year&gt;2017&lt;/year&gt;&lt;pub-dates&gt;&lt;date&gt;November 1, 2017&lt;/date&gt;&lt;/pub-dates&gt;&lt;/dates&gt;&lt;urls&gt;&lt;related-urls&gt;&lt;url&gt;http://adsabs.harvard.edu/abs/2017arXiv171106303W&lt;/url&gt;&lt;/related-urls&gt;&lt;/urls&gt;&lt;/record&gt;&lt;/Cite&gt;&lt;/EndNote&gt;</w:instrText>
      </w:r>
      <w:r w:rsidR="007C6CE4">
        <w:fldChar w:fldCharType="separate"/>
      </w:r>
      <w:r w:rsidR="007C6CE4">
        <w:rPr>
          <w:noProof/>
        </w:rPr>
        <w:t>[1]</w:t>
      </w:r>
      <w:r w:rsidR="007C6CE4">
        <w:fldChar w:fldCharType="end"/>
      </w:r>
      <w:r w:rsidR="007C6CE4">
        <w:t xml:space="preserve">; their model has very good performance on each facial expression, all of expressions can have over 0.94 of F-score. </w:t>
      </w:r>
      <w:r w:rsidR="004A4504">
        <w:t xml:space="preserve">  </w:t>
      </w:r>
    </w:p>
    <w:p w14:paraId="173FD661" w14:textId="4594B0E8" w:rsidR="0043198F" w:rsidRDefault="007C6CE4" w:rsidP="0043198F">
      <w:r>
        <w:t>There is no paper found that used the LSTM</w:t>
      </w:r>
      <w:r w:rsidR="00152CDB">
        <w:t>/RNN</w:t>
      </w:r>
      <w:r>
        <w:t xml:space="preserve"> to recognize the facial expressions of this repository</w:t>
      </w:r>
      <w:r w:rsidR="00FE0AF5">
        <w:t xml:space="preserve">, but there </w:t>
      </w:r>
      <w:r w:rsidR="004846C7">
        <w:t xml:space="preserve">are </w:t>
      </w:r>
      <w:r w:rsidR="00FE0AF5">
        <w:t xml:space="preserve">two </w:t>
      </w:r>
      <w:r w:rsidR="00152CDB">
        <w:t>papers</w:t>
      </w:r>
      <w:r w:rsidR="00FE0AF5">
        <w:t xml:space="preserve"> found used LSTM to train the</w:t>
      </w:r>
      <w:r w:rsidR="00152CDB">
        <w:t xml:space="preserve"> similar facial</w:t>
      </w:r>
      <w:r w:rsidR="00FE0AF5">
        <w:t xml:space="preserve"> landmarks</w:t>
      </w:r>
      <w:r w:rsidR="0043198F" w:rsidRPr="000003B1">
        <w:t>.</w:t>
      </w:r>
      <w:r>
        <w:t xml:space="preserve"> In </w:t>
      </w:r>
      <w:proofErr w:type="spellStart"/>
      <w:r>
        <w:t>Behzed</w:t>
      </w:r>
      <w:proofErr w:type="spellEnd"/>
      <w:r>
        <w:t xml:space="preserve"> and Mohammad’s research</w:t>
      </w:r>
      <w:r w:rsidR="00FE0AF5">
        <w:fldChar w:fldCharType="begin"/>
      </w:r>
      <w:r w:rsidR="00FE0AF5">
        <w:instrText xml:space="preserve"> ADDIN EN.CITE &lt;EndNote&gt;&lt;Cite&gt;&lt;Author&gt;Hasani&lt;/Author&gt;&lt;Year&gt;2017&lt;/Year&gt;&lt;RecNum&gt;34&lt;/RecNum&gt;&lt;DisplayText&gt;[8]&lt;/DisplayText&gt;&lt;record&gt;&lt;rec-number&gt;34&lt;/rec-number&gt;&lt;foreign-keys&gt;&lt;key app="EN" db-id="wrp5zvp05zppzueewsvxvp95d5r5xpvp20wd" timestamp="1526723802"&gt;34&lt;/key&gt;&lt;/foreign-keys&gt;&lt;ref-type name="Electronic Article"&gt;43&lt;/ref-type&gt;&lt;contributors&gt;&lt;authors&gt;&lt;author&gt;Hasani, Behzad&lt;/author&gt;&lt;author&gt;Mahoor, Mohammad H.&lt;/author&gt;&lt;/authors&gt;&lt;/contributors&gt;&lt;titles&gt;&lt;title&gt;Facial Expression Recognition Using Enhanced Deep 3D Convolutional Neural Networks&lt;/title&gt;&lt;secondary-title&gt;ArXiv e-prints&lt;/secondary-title&gt;&lt;/titles&gt;&lt;periodical&gt;&lt;full-title&gt;ArXiv e-prints&lt;/full-title&gt;&lt;/periodical&gt;&lt;keywords&gt;&lt;keyword&gt;Computer Science - Computer Vision and Pattern Recognition&lt;/keyword&gt;&lt;/keywords&gt;&lt;dates&gt;&lt;year&gt;2017&lt;/year&gt;&lt;pub-dates&gt;&lt;date&gt;May 01, 2017&lt;/date&gt;&lt;/pub-dates&gt;&lt;/dates&gt;&lt;urls&gt;&lt;related-urls&gt;&lt;url&gt;https://ui.adsabs.harvard.edu/#abs/2017arXiv170507871H&lt;/url&gt;&lt;/related-urls&gt;&lt;/urls&gt;&lt;/record&gt;&lt;/Cite&gt;&lt;/EndNote&gt;</w:instrText>
      </w:r>
      <w:r w:rsidR="00FE0AF5">
        <w:fldChar w:fldCharType="separate"/>
      </w:r>
      <w:r w:rsidR="00FE0AF5">
        <w:rPr>
          <w:noProof/>
        </w:rPr>
        <w:t>[8]</w:t>
      </w:r>
      <w:r w:rsidR="00FE0AF5">
        <w:fldChar w:fldCharType="end"/>
      </w:r>
      <w:r>
        <w:t>, they used the CNN to extract landmarks from videos, then they used LSTM to memories</w:t>
      </w:r>
      <w:r w:rsidR="001A4F6B">
        <w:t xml:space="preserve"> and train</w:t>
      </w:r>
      <w:r>
        <w:t xml:space="preserve"> the landmarks</w:t>
      </w:r>
      <w:r w:rsidR="00FE0AF5">
        <w:t xml:space="preserve">; their final model can successfully recognize variety facial expressions from 4 data repositories. </w:t>
      </w:r>
      <w:r w:rsidR="00C1659C">
        <w:t>Alex</w:t>
      </w:r>
      <w:r w:rsidR="00152CDB">
        <w:t xml:space="preserve"> et al</w:t>
      </w:r>
      <w:r w:rsidR="004846C7">
        <w:t xml:space="preserve"> </w:t>
      </w:r>
      <w:r w:rsidR="00BD20F4">
        <w:fldChar w:fldCharType="begin"/>
      </w:r>
      <w:r w:rsidR="00BD20F4">
        <w:instrText xml:space="preserve"> ADDIN EN.CITE &lt;EndNote&gt;&lt;Cite&gt;&lt;Author&gt;Graves&lt;/Author&gt;&lt;Year&gt;2008&lt;/Year&gt;&lt;RecNum&gt;33&lt;/RecNum&gt;&lt;DisplayText&gt;[9]&lt;/DisplayText&gt;&lt;record&gt;&lt;rec-number&gt;33&lt;/rec-number&gt;&lt;foreign-keys&gt;&lt;key app="EN" db-id="wrp5zvp05zppzueewsvxvp95d5r5xpvp20wd" timestamp="1526723690"&gt;33&lt;/key&gt;&lt;/foreign-keys&gt;&lt;ref-type name="Conference Proceedings"&gt;10&lt;/ref-type&gt;&lt;contributors&gt;&lt;authors&gt;&lt;author&gt;Graves, Alex&lt;/author&gt;&lt;author&gt;Schmidhuber, Jürgen&lt;/author&gt;&lt;author&gt;Mayer, Christoph&lt;/author&gt;&lt;author&gt;Wimmer, Matthias&lt;/author&gt;&lt;author&gt;Radig, Bernd&lt;/author&gt;&lt;/authors&gt;&lt;/contributors&gt;&lt;titles&gt;&lt;title&gt;Facial Expression Recognition with Recurrent Neural Networks&lt;/title&gt;&lt;/titles&gt;&lt;dates&gt;&lt;year&gt;2008&lt;/year&gt;&lt;/dates&gt;&lt;urls&gt;&lt;/urls&gt;&lt;/record&gt;&lt;/Cite&gt;&lt;/EndNote&gt;</w:instrText>
      </w:r>
      <w:r w:rsidR="00BD20F4">
        <w:fldChar w:fldCharType="separate"/>
      </w:r>
      <w:r w:rsidR="00BD20F4">
        <w:rPr>
          <w:noProof/>
        </w:rPr>
        <w:t>[9]</w:t>
      </w:r>
      <w:r w:rsidR="00BD20F4">
        <w:fldChar w:fldCharType="end"/>
      </w:r>
      <w:bookmarkStart w:id="0" w:name="_GoBack"/>
      <w:bookmarkEnd w:id="0"/>
      <w:r w:rsidR="00152CDB">
        <w:t xml:space="preserve"> used unidirectional LSTM for 116 facial landmarks, the final expression recognition mean error rate is 18.2 </w:t>
      </w:r>
      <w:r w:rsidR="00152CDB">
        <w:sym w:font="Symbol" w:char="F0B1"/>
      </w:r>
      <w:r w:rsidR="00152CDB">
        <w:t xml:space="preserve"> 0.6%. </w:t>
      </w:r>
    </w:p>
    <w:p w14:paraId="070FF6AC" w14:textId="77777777" w:rsidR="009B1D59" w:rsidRPr="009A3755" w:rsidRDefault="00833F6C" w:rsidP="00E85A60">
      <w:pPr>
        <w:pStyle w:val="heading10"/>
        <w:outlineLvl w:val="0"/>
      </w:pPr>
      <w:r>
        <w:t>4</w:t>
      </w:r>
      <w:r w:rsidR="009B1D59" w:rsidRPr="009A3755">
        <w:t xml:space="preserve">   </w:t>
      </w:r>
      <w:r>
        <w:t>Methods</w:t>
      </w:r>
    </w:p>
    <w:p w14:paraId="0A76D724" w14:textId="77777777" w:rsidR="00833F6C" w:rsidRPr="009A3755" w:rsidRDefault="002C7046" w:rsidP="00E85A60">
      <w:pPr>
        <w:pStyle w:val="heading20"/>
        <w:outlineLvl w:val="0"/>
      </w:pPr>
      <w:r>
        <w:t>4.1   Data Preprocessing</w:t>
      </w:r>
      <w:r w:rsidR="00833F6C" w:rsidRPr="009A3755">
        <w:t xml:space="preserve"> </w:t>
      </w:r>
    </w:p>
    <w:p w14:paraId="0C282B77" w14:textId="0D4348B2" w:rsidR="00255F66" w:rsidRDefault="00152CDB" w:rsidP="00833F6C">
      <w:pPr>
        <w:ind w:firstLine="0"/>
      </w:pPr>
      <w:r>
        <w:t xml:space="preserve">To </w:t>
      </w:r>
      <w:r w:rsidR="00F26A39">
        <w:t>help classifier find the patterns, each instance is reconstructed by 11 distances, 7 angles and 100 (whole) of z-coordinators</w:t>
      </w:r>
      <w:r w:rsidR="00971AD8">
        <w:t>, therefore, an input entry vector has 118 attributes</w:t>
      </w:r>
      <w:r w:rsidR="00833F6C" w:rsidRPr="009B1D59">
        <w:t>.</w:t>
      </w:r>
      <w:r w:rsidR="00F26A39">
        <w:t xml:space="preserve"> The di</w:t>
      </w:r>
      <w:r w:rsidR="00FA0E05">
        <w:t xml:space="preserve">stance and angles are specified </w:t>
      </w:r>
      <w:r w:rsidR="00F26A39">
        <w:t xml:space="preserve">in Freitas et </w:t>
      </w:r>
      <w:proofErr w:type="spellStart"/>
      <w:r w:rsidR="00F26A39">
        <w:t>al’s</w:t>
      </w:r>
      <w:proofErr w:type="spellEnd"/>
      <w:r w:rsidR="00F26A39">
        <w:t xml:space="preserve"> paper </w:t>
      </w:r>
      <w:r w:rsidR="00F26A39">
        <w:fldChar w:fldCharType="begin"/>
      </w:r>
      <w:r w:rsidR="00F26A39">
        <w:instrText xml:space="preserve"> ADDIN EN.CITE &lt;EndNote&gt;&lt;Cite&gt;&lt;Author&gt;Freitas&lt;/Author&gt;&lt;Year&gt;2014&lt;/Year&gt;&lt;RecNum&gt;17&lt;/RecNum&gt;&lt;DisplayText&gt;[2]&lt;/DisplayText&gt;&lt;record&gt;&lt;rec-number&gt;17&lt;/rec-number&gt;&lt;foreign-keys&gt;&lt;key app="EN" db-id="wrp5zvp05zppzueewsvxvp95d5r5xpvp20wd" timestamp="1523232081"&gt;17&lt;/key&gt;&lt;/foreign-keys&gt;&lt;ref-type name="Book"&gt;6&lt;/ref-type&gt;&lt;contributors&gt;&lt;authors&gt;&lt;author&gt;Fernando de Almeida Freitas&lt;/author&gt;&lt;author&gt;Sarajane Marques Peres&lt;/author&gt;&lt;author&gt;Clodoaldo Aparecido de Moraes Lima&lt;/author&gt;&lt;author&gt;Felipe Venâncio Barbosa&lt;/author&gt;&lt;/authors&gt;&lt;/contributors&gt;&lt;titles&gt;&lt;title&gt;Grammatical Facial Expressions Recognition with Machine Learning&lt;/title&gt;&lt;secondary-title&gt;2014&lt;/secondary-title&gt;&lt;short-title&gt;Grammatical Facial Expressions Recognition with Machine Learning&lt;/short-title&gt;&lt;/titles&gt;&lt;keywords&gt;&lt;keyword&gt;Grammatical Facial Expression Analysis&lt;/keyword&gt;&lt;keyword&gt;Machine Learning&lt;/keyword&gt;&lt;keyword&gt;Multilayer Perceptron&lt;/keyword&gt;&lt;keyword&gt;Sign Language&lt;/keyword&gt;&lt;/keywords&gt;&lt;dates&gt;&lt;year&gt;2014&lt;/year&gt;&lt;/dates&gt;&lt;work-type&gt;Grammatical Facial Expression Analysis; Machine Learning; Multilayer Perceptron; Sign Language;&lt;/work-type&gt;&lt;urls&gt;&lt;related-urls&gt;&lt;url&gt;https://www.aaai.org/ocs/index.php/FLAIRS/FLAIRS14/paper/view/7788/7821&lt;/url&gt;&lt;/related-urls&gt;&lt;/urls&gt;&lt;/record&gt;&lt;/Cite&gt;&lt;/EndNote&gt;</w:instrText>
      </w:r>
      <w:r w:rsidR="00F26A39">
        <w:fldChar w:fldCharType="separate"/>
      </w:r>
      <w:r w:rsidR="00F26A39">
        <w:rPr>
          <w:noProof/>
        </w:rPr>
        <w:t>[2]</w:t>
      </w:r>
      <w:r w:rsidR="00F26A39">
        <w:fldChar w:fldCharType="end"/>
      </w:r>
      <w:r w:rsidR="00F26A39">
        <w:t>.</w:t>
      </w:r>
      <w:r w:rsidR="00255F66">
        <w:t xml:space="preserve"> </w:t>
      </w:r>
      <w:r w:rsidR="00FA0E05">
        <w:t xml:space="preserve">Since there </w:t>
      </w:r>
      <w:r w:rsidR="00FA0E05">
        <w:lastRenderedPageBreak/>
        <w:t>are two signers, each signer performed 9 facial expressions, the two data files of both signers should be combined as one data file and normalized by Z-score method</w:t>
      </w:r>
      <w:r w:rsidR="00C23B00">
        <w:t xml:space="preserve"> </w:t>
      </w:r>
      <w:r w:rsidR="00C23B00">
        <w:fldChar w:fldCharType="begin"/>
      </w:r>
      <w:r w:rsidR="00C23B00">
        <w:instrText xml:space="preserve"> ADDIN EN.CITE &lt;EndNote&gt;&lt;Cite&gt;&lt;Author&gt;Walawalkar&lt;/Author&gt;&lt;Year&gt;2017&lt;/Year&gt;&lt;RecNum&gt;1&lt;/RecNum&gt;&lt;DisplayText&gt;[1]&lt;/DisplayText&gt;&lt;record&gt;&lt;rec-number&gt;1&lt;/rec-number&gt;&lt;foreign-keys&gt;&lt;key app="EN" db-id="wrp5zvp05zppzueewsvxvp95d5r5xpvp20wd" timestamp="1523184939"&gt;1&lt;/key&gt;&lt;/foreign-keys&gt;&lt;ref-type name="Electronic Article"&gt;43&lt;/ref-type&gt;&lt;contributors&gt;&lt;authors&gt;&lt;author&gt;Walawalkar, Devesh&lt;/author&gt;&lt;/authors&gt;&lt;/contributors&gt;&lt;titles&gt;&lt;title&gt;Grammatical facial expression recognition using customized deep neural network architecture&lt;/title&gt;&lt;secondary-title&gt;ArXiv e-prints&lt;/secondary-title&gt;&lt;/titles&gt;&lt;periodical&gt;&lt;full-title&gt;ArXiv e-prints&lt;/full-title&gt;&lt;/periodical&gt;&lt;volume&gt;1711&lt;/volume&gt;&lt;keywords&gt;&lt;keyword&gt;Computer Science - Computer Vision and Pattern Recognition&lt;/keyword&gt;&lt;/keywords&gt;&lt;dates&gt;&lt;year&gt;2017&lt;/year&gt;&lt;pub-dates&gt;&lt;date&gt;November 1, 2017&lt;/date&gt;&lt;/pub-dates&gt;&lt;/dates&gt;&lt;urls&gt;&lt;related-urls&gt;&lt;url&gt;http://adsabs.harvard.edu/abs/2017arXiv171106303W&lt;/url&gt;&lt;/related-urls&gt;&lt;/urls&gt;&lt;/record&gt;&lt;/Cite&gt;&lt;/EndNote&gt;</w:instrText>
      </w:r>
      <w:r w:rsidR="00C23B00">
        <w:fldChar w:fldCharType="separate"/>
      </w:r>
      <w:r w:rsidR="00C23B00">
        <w:rPr>
          <w:noProof/>
        </w:rPr>
        <w:t>[1]</w:t>
      </w:r>
      <w:r w:rsidR="00C23B00">
        <w:fldChar w:fldCharType="end"/>
      </w:r>
      <w:r w:rsidR="00FA0E05">
        <w:t>.</w:t>
      </w:r>
    </w:p>
    <w:p w14:paraId="7C182E39" w14:textId="0A84A01E" w:rsidR="00833F6C" w:rsidRDefault="00FA0E05" w:rsidP="00D14F9A">
      <w:r>
        <w:t>Each facial landmark has x, y, and z coordinators</w:t>
      </w:r>
      <w:r w:rsidR="00D14F9A">
        <w:t xml:space="preserve">, the Euclidean distance between two landmarks </w:t>
      </w:r>
      <w:r w:rsidR="004846C7">
        <w:t>uses x and y coordinators of two</w:t>
      </w:r>
      <w:r w:rsidR="00D14F9A">
        <w:t xml:space="preserve"> landmark</w:t>
      </w:r>
      <w:r w:rsidR="004846C7">
        <w:t>s</w:t>
      </w:r>
      <w:r w:rsidR="00D14F9A">
        <w:t xml:space="preserve">, which are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rsidR="00D14F9A">
        <w:t xml:space="preserve"> and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rsidR="00D14F9A">
        <w:t>. Thus, the Euclidean distance is calculated by</w:t>
      </w:r>
      <w:r w:rsidR="00445C33">
        <w:t xml:space="preserve"> </w:t>
      </w:r>
      <w:r w:rsidR="00445C33">
        <w:fldChar w:fldCharType="begin"/>
      </w:r>
      <w:r w:rsidR="00BD20F4">
        <w:instrText xml:space="preserve"> ADDIN EN.CITE &lt;EndNote&gt;&lt;Cite&gt;&lt;Author&gt;Evan&lt;/Author&gt;&lt;Year&gt;2017&lt;/Year&gt;&lt;RecNum&gt;45&lt;/RecNum&gt;&lt;DisplayText&gt;[10]&lt;/DisplayText&gt;&lt;record&gt;&lt;rec-number&gt;45&lt;/rec-number&gt;&lt;foreign-keys&gt;&lt;key app="EN" db-id="wrp5zvp05zppzueewsvxvp95d5r5xpvp20wd" timestamp="1526983169"&gt;45&lt;/key&gt;&lt;/foreign-keys&gt;&lt;ref-type name="Journal Article"&gt;17&lt;/ref-type&gt;&lt;contributors&gt;&lt;authors&gt;&lt;author&gt;Silverstein Evan&lt;/author&gt;&lt;author&gt;Snyder Michael&lt;/author&gt;&lt;/authors&gt;&lt;/contributors&gt;&lt;titles&gt;&lt;title&gt;Implementation of facial recognition with Microsoft Kinect v2 sensor for patient verification&lt;/title&gt;&lt;secondary-title&gt;Medical Physics&lt;/secondary-title&gt;&lt;/titles&gt;&lt;periodical&gt;&lt;full-title&gt;Medical Physics&lt;/full-title&gt;&lt;/periodical&gt;&lt;pages&gt;2391-2399&lt;/pages&gt;&lt;volume&gt;44&lt;/volume&gt;&lt;number&gt;6&lt;/number&gt;&lt;dates&gt;&lt;year&gt;2017&lt;/year&gt;&lt;/dates&gt;&lt;urls&gt;&lt;related-urls&gt;&lt;url&gt;https://aapm.onlinelibrary.wiley.com/doi/abs/10.1002/mp.12241&lt;/url&gt;&lt;/related-urls&gt;&lt;/urls&gt;&lt;electronic-resource-num&gt;doi:10.1002/mp.12241&lt;/electronic-resource-num&gt;&lt;/record&gt;&lt;/Cite&gt;&lt;/EndNote&gt;</w:instrText>
      </w:r>
      <w:r w:rsidR="00445C33">
        <w:fldChar w:fldCharType="separate"/>
      </w:r>
      <w:r w:rsidR="00BD20F4">
        <w:rPr>
          <w:noProof/>
        </w:rPr>
        <w:t>[10]</w:t>
      </w:r>
      <w:r w:rsidR="00445C33">
        <w:fldChar w:fldCharType="end"/>
      </w:r>
      <w:r w:rsidR="00D14F9A">
        <w:t xml:space="preserve">:  </w:t>
      </w:r>
      <w:r w:rsidR="008965AF">
        <w:t xml:space="preserve"> </w:t>
      </w:r>
    </w:p>
    <w:p w14:paraId="719192A7" w14:textId="77777777" w:rsidR="00D14F9A" w:rsidRDefault="00D14F9A" w:rsidP="00D14F9A"/>
    <w:p w14:paraId="2C451F66" w14:textId="23A678A4" w:rsidR="003A1A6D" w:rsidRDefault="00D14F9A" w:rsidP="00D14F9A">
      <w:pPr>
        <w:ind w:firstLine="0"/>
        <w:jc w:val="right"/>
      </w:pPr>
      <m:oMath>
        <m:r>
          <w:rPr>
            <w:rFonts w:ascii="Cambria Math" w:hAnsi="Cambria Math"/>
          </w:rPr>
          <m:t xml:space="preserve">Euclidean Distance= </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sup>
                <m:r>
                  <w:rPr>
                    <w:rFonts w:ascii="Cambria Math" w:hAnsi="Cambria Math"/>
                  </w:rPr>
                  <m:t>2</m:t>
                </m:r>
              </m:sup>
            </m:sSup>
          </m:e>
        </m:rad>
      </m:oMath>
      <w:r>
        <w:t xml:space="preserve">            </w:t>
      </w:r>
      <w:r w:rsidRPr="006661A2">
        <w:rPr>
          <w:b/>
        </w:rPr>
        <w:t>(1)</w:t>
      </w:r>
    </w:p>
    <w:p w14:paraId="7FC2DB02" w14:textId="7158DA94" w:rsidR="008965AF" w:rsidRDefault="008965AF" w:rsidP="006661A2"/>
    <w:p w14:paraId="78C64D88" w14:textId="3F8676AE" w:rsidR="008965AF" w:rsidRDefault="00DC4DB3" w:rsidP="006661A2">
      <w:r w:rsidRPr="006661A2">
        <w:t xml:space="preserve">The Signer A and Signer B have their 1D matrixes, </w:t>
      </w:r>
      <m:oMath>
        <m:sSub>
          <m:sSubPr>
            <m:ctrlPr>
              <w:rPr>
                <w:rFonts w:ascii="Cambria Math" w:hAnsi="Cambria Math"/>
                <w:i/>
              </w:rPr>
            </m:ctrlPr>
          </m:sSubPr>
          <m:e>
            <m:r>
              <w:rPr>
                <w:rFonts w:ascii="Cambria Math" w:hAnsi="Cambria Math"/>
              </w:rPr>
              <m:t>M</m:t>
            </m:r>
          </m:e>
          <m:sub>
            <m:r>
              <w:rPr>
                <w:rFonts w:ascii="Cambria Math" w:hAnsi="Cambria Math"/>
              </w:rPr>
              <m:t>A</m:t>
            </m:r>
          </m:sub>
        </m:sSub>
      </m:oMath>
      <w:r w:rsidRPr="006661A2">
        <w:t xml:space="preserve"> and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sidRPr="006661A2">
        <w:t>,</w:t>
      </w:r>
      <w:r w:rsidR="004846C7">
        <w:t xml:space="preserve"> for one of</w:t>
      </w:r>
      <w:r w:rsidRPr="006661A2">
        <w:t xml:space="preserve"> specified Euclidean distance</w:t>
      </w:r>
      <w:r w:rsidR="004846C7">
        <w:t>s</w:t>
      </w:r>
      <w:r w:rsidRPr="006661A2">
        <w:t xml:space="preserve">. Because the Z-score can show the </w:t>
      </w:r>
      <w:r w:rsidR="00AE1D85">
        <w:t>scaled distributions for different signers, which make the values are comparable</w:t>
      </w:r>
      <w:r w:rsidR="0051671F" w:rsidRPr="006661A2">
        <w:t>,</w:t>
      </w:r>
      <w:r w:rsidR="006661A2" w:rsidRPr="006661A2">
        <w:t xml:space="preserve"> each distance instance of</w:t>
      </w:r>
      <w:r w:rsidR="0051671F" w:rsidRPr="006661A2">
        <w:t xml:space="preserve"> </w:t>
      </w:r>
      <m:oMath>
        <m:sSub>
          <m:sSubPr>
            <m:ctrlPr>
              <w:rPr>
                <w:rFonts w:ascii="Cambria Math" w:hAnsi="Cambria Math"/>
                <w:i/>
              </w:rPr>
            </m:ctrlPr>
          </m:sSubPr>
          <m:e>
            <m:r>
              <w:rPr>
                <w:rFonts w:ascii="Cambria Math" w:hAnsi="Cambria Math"/>
              </w:rPr>
              <m:t>M</m:t>
            </m:r>
          </m:e>
          <m:sub>
            <m:r>
              <w:rPr>
                <w:rFonts w:ascii="Cambria Math" w:hAnsi="Cambria Math"/>
              </w:rPr>
              <m:t>A</m:t>
            </m:r>
          </m:sub>
        </m:sSub>
      </m:oMath>
      <w:r w:rsidR="0051671F" w:rsidRPr="006661A2">
        <w:t xml:space="preserve"> and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sidR="0051671F" w:rsidRPr="006661A2">
        <w:t xml:space="preserve"> will be calculated independently by same function, where D is a distance instance, </w:t>
      </w:r>
      <m:oMath>
        <m:acc>
          <m:accPr>
            <m:chr m:val="̅"/>
            <m:ctrlPr>
              <w:rPr>
                <w:rFonts w:ascii="Cambria Math" w:hAnsi="Cambria Math"/>
              </w:rPr>
            </m:ctrlPr>
          </m:accPr>
          <m:e>
            <m:r>
              <w:rPr>
                <w:rFonts w:ascii="Cambria Math" w:hAnsi="Cambria Math"/>
              </w:rPr>
              <m:t>M</m:t>
            </m:r>
          </m:e>
        </m:acc>
      </m:oMath>
      <w:r w:rsidR="006661A2" w:rsidRPr="006661A2">
        <w:t xml:space="preserve"> is the mean of the 1D distance matrix and N is the number of instances in the 1D distance matrix</w:t>
      </w:r>
      <w:r w:rsidR="00971AD8">
        <w:t>:</w:t>
      </w:r>
    </w:p>
    <w:p w14:paraId="58C641A3" w14:textId="77777777" w:rsidR="0051671F" w:rsidRDefault="0051671F" w:rsidP="006661A2"/>
    <w:p w14:paraId="46B2312D" w14:textId="5BA0CA5F" w:rsidR="00255F66" w:rsidRDefault="0051671F" w:rsidP="006661A2">
      <w:pPr>
        <w:jc w:val="right"/>
      </w:pPr>
      <w:r>
        <w:tab/>
      </w:r>
      <m:oMath>
        <m:r>
          <w:rPr>
            <w:rFonts w:ascii="Cambria Math" w:hAnsi="Cambria Math"/>
          </w:rPr>
          <m:t>Z-Score=</m:t>
        </m:r>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M</m:t>
                </m:r>
              </m:e>
            </m:acc>
          </m:num>
          <m:den>
            <m:rad>
              <m:radPr>
                <m:ctrlPr>
                  <w:rPr>
                    <w:rFonts w:ascii="Cambria Math" w:hAnsi="Cambria Math"/>
                    <w:i/>
                  </w:rPr>
                </m:ctrlPr>
              </m:radPr>
              <m:deg>
                <m:r>
                  <w:rPr>
                    <w:rFonts w:ascii="Cambria Math" w:hAnsi="Cambria Math"/>
                  </w:rPr>
                  <m:t>2</m:t>
                </m:r>
              </m:deg>
              <m:e>
                <m:f>
                  <m:fPr>
                    <m:ctrlPr>
                      <w:rPr>
                        <w:rFonts w:ascii="Cambria Math" w:hAnsi="Cambria Math"/>
                        <w:i/>
                      </w:rPr>
                    </m:ctrlPr>
                  </m:fPr>
                  <m:num>
                    <m:sSup>
                      <m:sSupPr>
                        <m:ctrlPr>
                          <w:rPr>
                            <w:rFonts w:ascii="Cambria Math" w:hAnsi="Cambria Math"/>
                            <w:i/>
                          </w:rPr>
                        </m:ctrlPr>
                      </m:sSupPr>
                      <m:e>
                        <m:nary>
                          <m:naryPr>
                            <m:chr m:val="∑"/>
                            <m:limLoc m:val="undOvr"/>
                            <m:subHide m:val="1"/>
                            <m:supHide m:val="1"/>
                            <m:ctrlPr>
                              <w:rPr>
                                <w:rFonts w:ascii="Cambria Math" w:hAnsi="Cambria Math"/>
                                <w:i/>
                              </w:rPr>
                            </m:ctrlPr>
                          </m:naryPr>
                          <m:sub/>
                          <m:sup/>
                          <m:e>
                            <m:r>
                              <w:rPr>
                                <w:rFonts w:ascii="Cambria Math" w:hAnsi="Cambria Math"/>
                              </w:rPr>
                              <m:t>(D-</m:t>
                            </m:r>
                            <m:acc>
                              <m:accPr>
                                <m:chr m:val="̅"/>
                                <m:ctrlPr>
                                  <w:rPr>
                                    <w:rFonts w:ascii="Cambria Math" w:hAnsi="Cambria Math"/>
                                    <w:i/>
                                  </w:rPr>
                                </m:ctrlPr>
                              </m:accPr>
                              <m:e>
                                <m:r>
                                  <w:rPr>
                                    <w:rFonts w:ascii="Cambria Math" w:hAnsi="Cambria Math"/>
                                  </w:rPr>
                                  <m:t>M</m:t>
                                </m:r>
                              </m:e>
                            </m:acc>
                            <m:r>
                              <w:rPr>
                                <w:rFonts w:ascii="Cambria Math" w:hAnsi="Cambria Math"/>
                              </w:rPr>
                              <m:t>)</m:t>
                            </m:r>
                          </m:e>
                        </m:nary>
                      </m:e>
                      <m:sup>
                        <m:r>
                          <w:rPr>
                            <w:rFonts w:ascii="Cambria Math" w:hAnsi="Cambria Math"/>
                          </w:rPr>
                          <m:t>2</m:t>
                        </m:r>
                      </m:sup>
                    </m:sSup>
                  </m:num>
                  <m:den>
                    <m:r>
                      <w:rPr>
                        <w:rFonts w:ascii="Cambria Math" w:hAnsi="Cambria Math"/>
                      </w:rPr>
                      <m:t>N</m:t>
                    </m:r>
                  </m:den>
                </m:f>
              </m:e>
            </m:rad>
          </m:den>
        </m:f>
      </m:oMath>
      <w:r>
        <w:t xml:space="preserve">                          </w:t>
      </w:r>
      <w:r w:rsidRPr="006661A2">
        <w:rPr>
          <w:b/>
        </w:rPr>
        <w:t>(2)</w:t>
      </w:r>
    </w:p>
    <w:p w14:paraId="3D15578D" w14:textId="16FEA143" w:rsidR="00833F6C" w:rsidRDefault="006661A2" w:rsidP="00833F6C">
      <w:r>
        <w:t>The angle</w:t>
      </w:r>
      <w:r w:rsidR="00971AD8">
        <w:t xml:space="preserve"> (in cosine) between two distances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rsidR="00971AD8">
        <w:t>)</w:t>
      </w:r>
      <w:r>
        <w:t xml:space="preserve"> can be calculated by following function, where </w:t>
      </w:r>
      <m:oMath>
        <m:r>
          <w:rPr>
            <w:rFonts w:ascii="Cambria Math" w:hAnsi="Cambria Math"/>
          </w:rPr>
          <m:t>D1∙D2</m:t>
        </m:r>
      </m:oMath>
      <w:r>
        <w:t xml:space="preserve"> gets dot product</w:t>
      </w:r>
      <w:r w:rsidR="00971AD8">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oMath>
      <w:r w:rsidR="00971AD8">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w:r w:rsidR="00971AD8">
        <w:t xml:space="preserve"> are the norms of </w:t>
      </w:r>
      <m:oMath>
        <m:r>
          <w:rPr>
            <w:rFonts w:ascii="Cambria Math" w:hAnsi="Cambria Math"/>
          </w:rPr>
          <m:t>D1</m:t>
        </m:r>
      </m:oMath>
      <w:r w:rsidR="00971AD8">
        <w:t xml:space="preserve"> and </w:t>
      </w:r>
      <m:oMath>
        <m:r>
          <w:rPr>
            <w:rFonts w:ascii="Cambria Math" w:hAnsi="Cambria Math"/>
          </w:rPr>
          <m:t>D2</m:t>
        </m:r>
      </m:oMath>
      <w:r w:rsidR="00971AD8">
        <w:t xml:space="preserve"> respectively:</w:t>
      </w:r>
    </w:p>
    <w:p w14:paraId="01B931EE" w14:textId="77777777" w:rsidR="00971AD8" w:rsidRDefault="00971AD8" w:rsidP="00833F6C"/>
    <w:p w14:paraId="76CC8BA5" w14:textId="0141F750" w:rsidR="00833F6C" w:rsidRPr="009B1D59" w:rsidRDefault="00E37611" w:rsidP="00971AD8">
      <w:pPr>
        <w:jc w:val="right"/>
      </w:pPr>
      <m:oMath>
        <m:func>
          <m:funcPr>
            <m:ctrlPr>
              <w:rPr>
                <w:rFonts w:ascii="Cambria Math" w:hAnsi="Cambria Math"/>
                <w:i/>
              </w:rPr>
            </m:ctrlPr>
          </m:funcPr>
          <m:fName>
            <m:r>
              <m:rPr>
                <m:sty m:val="p"/>
              </m:rPr>
              <w:rPr>
                <w:rFonts w:ascii="Cambria Math" w:hAnsi="Cambria Math"/>
              </w:rPr>
              <m:t>cos</m:t>
            </m:r>
          </m:fName>
          <m:e>
            <m:r>
              <w:rPr>
                <w:rFonts w:ascii="Cambria Math" w:hAnsi="Cambria Math"/>
              </w:rPr>
              <m:t>Angle</m:t>
            </m:r>
          </m:e>
        </m:func>
        <m:r>
          <w:rPr>
            <w:rFonts w:ascii="Cambria Math" w:hAnsi="Cambria Math"/>
          </w:rPr>
          <m:t xml:space="preserve">= </m:t>
        </m:r>
        <m:f>
          <m:fPr>
            <m:ctrlPr>
              <w:rPr>
                <w:rFonts w:ascii="Cambria Math" w:hAnsi="Cambria Math"/>
                <w:i/>
              </w:rPr>
            </m:ctrlPr>
          </m:fPr>
          <m:num>
            <m:r>
              <w:rPr>
                <w:rFonts w:ascii="Cambria Math" w:hAnsi="Cambria Math"/>
              </w:rPr>
              <m:t>D1∙D2</m:t>
            </m:r>
          </m:num>
          <m:den>
            <m:d>
              <m:dPr>
                <m:begChr m:val="‖"/>
                <m:endChr m:val="‖"/>
                <m:ctrlPr>
                  <w:rPr>
                    <w:rFonts w:ascii="Cambria Math" w:hAnsi="Cambria Math"/>
                    <w:i/>
                  </w:rPr>
                </m:ctrlPr>
              </m:dPr>
              <m:e>
                <m:r>
                  <w:rPr>
                    <w:rFonts w:ascii="Cambria Math" w:hAnsi="Cambria Math"/>
                  </w:rPr>
                  <m:t>D1</m:t>
                </m:r>
              </m:e>
            </m:d>
            <m:d>
              <m:dPr>
                <m:begChr m:val="‖"/>
                <m:endChr m:val="‖"/>
                <m:ctrlPr>
                  <w:rPr>
                    <w:rFonts w:ascii="Cambria Math" w:hAnsi="Cambria Math"/>
                    <w:i/>
                  </w:rPr>
                </m:ctrlPr>
              </m:dPr>
              <m:e>
                <m:r>
                  <w:rPr>
                    <w:rFonts w:ascii="Cambria Math" w:hAnsi="Cambria Math"/>
                  </w:rPr>
                  <m:t>D2</m:t>
                </m:r>
              </m:e>
            </m:d>
          </m:den>
        </m:f>
      </m:oMath>
      <w:r w:rsidR="00971AD8">
        <w:t xml:space="preserve">                          </w:t>
      </w:r>
      <w:r w:rsidR="00971AD8" w:rsidRPr="00971AD8">
        <w:rPr>
          <w:b/>
        </w:rPr>
        <w:t>(3)</w:t>
      </w:r>
      <w:r w:rsidR="00833F6C" w:rsidRPr="009B1D59">
        <w:t xml:space="preserve"> </w:t>
      </w:r>
    </w:p>
    <w:p w14:paraId="20162777" w14:textId="5AF6495B" w:rsidR="00833F6C" w:rsidRPr="009A3755" w:rsidRDefault="00833F6C" w:rsidP="00E85A60">
      <w:pPr>
        <w:pStyle w:val="heading20"/>
        <w:outlineLvl w:val="0"/>
      </w:pPr>
      <w:r>
        <w:t xml:space="preserve">4.2   </w:t>
      </w:r>
      <w:r w:rsidR="002C7046">
        <w:t>Deep learning</w:t>
      </w:r>
      <w:r>
        <w:t xml:space="preserve"> Model</w:t>
      </w:r>
      <w:r w:rsidR="002F1EF9">
        <w:t xml:space="preserve"> for training</w:t>
      </w:r>
      <w:r w:rsidRPr="009A3755">
        <w:t xml:space="preserve"> </w:t>
      </w:r>
    </w:p>
    <w:p w14:paraId="0CF4B0B6" w14:textId="26138406" w:rsidR="00833F6C" w:rsidRDefault="00B96484" w:rsidP="00833F6C">
      <w:pPr>
        <w:ind w:firstLine="0"/>
        <w:rPr>
          <w:lang w:val="en-AU" w:eastAsia="zh-CN"/>
        </w:rPr>
      </w:pPr>
      <w:r>
        <w:t>The aim of this experiment is using supervised binary classifier with LSTM architecture to classify if a frame of facial landmark belongs to a category of grammatical facial expression</w:t>
      </w:r>
      <w:r w:rsidR="00833F6C" w:rsidRPr="009B1D59">
        <w:t>.</w:t>
      </w:r>
      <w:r w:rsidR="00833F6C">
        <w:t xml:space="preserve"> </w:t>
      </w:r>
      <w:r>
        <w:t>As</w:t>
      </w:r>
      <w:r w:rsidR="00866A61">
        <w:rPr>
          <w:lang w:val="en-AU" w:eastAsia="zh-CN"/>
        </w:rPr>
        <w:t xml:space="preserve"> the Fig.</w:t>
      </w:r>
      <w:r>
        <w:rPr>
          <w:lang w:val="en-AU" w:eastAsia="zh-CN"/>
        </w:rPr>
        <w:t xml:space="preserve"> 1 displayed, </w:t>
      </w:r>
      <w:r w:rsidR="00614FE4">
        <w:rPr>
          <w:lang w:val="en-AU" w:eastAsia="zh-CN"/>
        </w:rPr>
        <w:t xml:space="preserve">there are </w:t>
      </w:r>
      <w:r w:rsidR="002F1EF9">
        <w:rPr>
          <w:lang w:val="en-AU" w:eastAsia="zh-CN"/>
        </w:rPr>
        <w:t xml:space="preserve">only </w:t>
      </w:r>
      <w:r w:rsidR="00533532">
        <w:rPr>
          <w:lang w:val="en-AU" w:eastAsia="zh-CN"/>
        </w:rPr>
        <w:t>one</w:t>
      </w:r>
      <w:r w:rsidR="00614FE4">
        <w:rPr>
          <w:lang w:val="en-AU" w:eastAsia="zh-CN"/>
        </w:rPr>
        <w:t xml:space="preserve"> hidden</w:t>
      </w:r>
      <w:r w:rsidR="00866A61">
        <w:rPr>
          <w:lang w:val="en-AU" w:eastAsia="zh-CN"/>
        </w:rPr>
        <w:t xml:space="preserve"> layers, LSTM layer</w:t>
      </w:r>
      <w:r w:rsidR="00533532">
        <w:rPr>
          <w:lang w:val="en-AU" w:eastAsia="zh-CN"/>
        </w:rPr>
        <w:t xml:space="preserve">. </w:t>
      </w:r>
      <w:r w:rsidR="00866A61">
        <w:rPr>
          <w:lang w:val="en-AU" w:eastAsia="zh-CN"/>
        </w:rPr>
        <w:t>Fully Connected (FC) layer</w:t>
      </w:r>
      <w:r w:rsidR="00533532">
        <w:rPr>
          <w:lang w:val="en-AU" w:eastAsia="zh-CN"/>
        </w:rPr>
        <w:t xml:space="preserve"> is used as </w:t>
      </w:r>
      <w:r w:rsidR="004846C7">
        <w:rPr>
          <w:lang w:val="en-AU" w:eastAsia="zh-CN"/>
        </w:rPr>
        <w:t xml:space="preserve">an </w:t>
      </w:r>
      <w:r w:rsidR="00866A61">
        <w:rPr>
          <w:lang w:val="en-AU" w:eastAsia="zh-CN"/>
        </w:rPr>
        <w:t>output layer</w:t>
      </w:r>
      <w:r w:rsidR="00614FE4">
        <w:rPr>
          <w:lang w:val="en-AU" w:eastAsia="zh-CN"/>
        </w:rPr>
        <w:t xml:space="preserve">. </w:t>
      </w:r>
    </w:p>
    <w:p w14:paraId="53053BE6" w14:textId="77777777" w:rsidR="00866A61" w:rsidRDefault="00866A61" w:rsidP="00833F6C">
      <w:pPr>
        <w:ind w:firstLine="0"/>
        <w:rPr>
          <w:lang w:val="en-AU" w:eastAsia="zh-CN"/>
        </w:rPr>
      </w:pPr>
    </w:p>
    <w:p w14:paraId="5111C09B" w14:textId="0AD7D261" w:rsidR="00866A61" w:rsidRDefault="00866A61" w:rsidP="00866A61">
      <w:pPr>
        <w:ind w:firstLine="0"/>
        <w:jc w:val="center"/>
        <w:rPr>
          <w:lang w:val="en-AU" w:eastAsia="zh-CN"/>
        </w:rPr>
      </w:pPr>
      <w:r>
        <w:rPr>
          <w:noProof/>
          <w:lang w:val="en-AU" w:eastAsia="zh-CN"/>
        </w:rPr>
        <w:drawing>
          <wp:inline distT="0" distB="0" distL="0" distR="0" wp14:anchorId="68DD03F2" wp14:editId="1F938746">
            <wp:extent cx="3525927" cy="89970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NN.png"/>
                    <pic:cNvPicPr/>
                  </pic:nvPicPr>
                  <pic:blipFill>
                    <a:blip r:embed="rId7">
                      <a:extLst>
                        <a:ext uri="{28A0092B-C50C-407E-A947-70E740481C1C}">
                          <a14:useLocalDpi xmlns:a14="http://schemas.microsoft.com/office/drawing/2010/main" val="0"/>
                        </a:ext>
                      </a:extLst>
                    </a:blip>
                    <a:stretch>
                      <a:fillRect/>
                    </a:stretch>
                  </pic:blipFill>
                  <pic:spPr>
                    <a:xfrm>
                      <a:off x="0" y="0"/>
                      <a:ext cx="3545142" cy="904608"/>
                    </a:xfrm>
                    <a:prstGeom prst="rect">
                      <a:avLst/>
                    </a:prstGeom>
                  </pic:spPr>
                </pic:pic>
              </a:graphicData>
            </a:graphic>
          </wp:inline>
        </w:drawing>
      </w:r>
    </w:p>
    <w:p w14:paraId="14AE9554" w14:textId="25A8DE26" w:rsidR="00866A61" w:rsidRDefault="00866A61" w:rsidP="00866A61">
      <w:pPr>
        <w:ind w:firstLine="0"/>
        <w:jc w:val="center"/>
        <w:rPr>
          <w:sz w:val="18"/>
          <w:szCs w:val="18"/>
        </w:rPr>
      </w:pPr>
      <w:r>
        <w:rPr>
          <w:b/>
        </w:rPr>
        <w:t xml:space="preserve">Fig. </w:t>
      </w:r>
      <w:r>
        <w:rPr>
          <w:b/>
        </w:rPr>
        <w:fldChar w:fldCharType="begin"/>
      </w:r>
      <w:r>
        <w:rPr>
          <w:b/>
        </w:rPr>
        <w:instrText xml:space="preserve"> SEQ Fig. \n </w:instrText>
      </w:r>
      <w:r>
        <w:rPr>
          <w:b/>
        </w:rPr>
        <w:fldChar w:fldCharType="separate"/>
      </w:r>
      <w:r>
        <w:rPr>
          <w:b/>
          <w:noProof/>
        </w:rPr>
        <w:t>1</w:t>
      </w:r>
      <w:r>
        <w:rPr>
          <w:b/>
        </w:rPr>
        <w:fldChar w:fldCharType="end"/>
      </w:r>
      <w:r>
        <w:rPr>
          <w:b/>
        </w:rPr>
        <w:t xml:space="preserve"> </w:t>
      </w:r>
      <w:r w:rsidR="00EE3C09" w:rsidRPr="00EE3C09">
        <w:rPr>
          <w:sz w:val="18"/>
          <w:szCs w:val="18"/>
        </w:rPr>
        <w:t>Training Model Architecture</w:t>
      </w:r>
    </w:p>
    <w:p w14:paraId="5A5F2EA5" w14:textId="77777777" w:rsidR="00EE3C09" w:rsidRPr="00B96484" w:rsidRDefault="00EE3C09" w:rsidP="00866A61">
      <w:pPr>
        <w:ind w:firstLine="0"/>
        <w:jc w:val="center"/>
        <w:rPr>
          <w:lang w:val="en-AU" w:eastAsia="zh-CN"/>
        </w:rPr>
      </w:pPr>
    </w:p>
    <w:p w14:paraId="222BFD9A" w14:textId="0D893E8A" w:rsidR="00833F6C" w:rsidRDefault="00614FE4" w:rsidP="00833F6C">
      <w:r>
        <w:t xml:space="preserve">For the input layer, </w:t>
      </w:r>
      <w:r w:rsidR="000023E3">
        <w:t xml:space="preserve">5 frames of facial expression with 118 attributes will be sent to LSTM layer, </w:t>
      </w:r>
      <w:r w:rsidR="002F1EF9">
        <w:t>since the LSTM has 10 hidden neurons,</w:t>
      </w:r>
      <w:r w:rsidR="000023E3">
        <w:t xml:space="preserve"> the input size is </w:t>
      </w:r>
      <m:oMath>
        <m:r>
          <w:rPr>
            <w:rFonts w:ascii="Cambria Math" w:hAnsi="Cambria Math"/>
          </w:rPr>
          <m:t>(5×10×118)</m:t>
        </m:r>
      </m:oMath>
      <w:r w:rsidR="00833F6C">
        <w:t xml:space="preserve">. </w:t>
      </w:r>
    </w:p>
    <w:p w14:paraId="615B0C07" w14:textId="64DFECA0" w:rsidR="00EE3C09" w:rsidRDefault="00FC6136" w:rsidP="00EE3C09">
      <w:r>
        <w:t xml:space="preserve">In the LSTM layer, </w:t>
      </w:r>
      <w:r w:rsidR="00EE3C09">
        <w:t>there are 3 gates and 2 memory cells used for this gradient-based approach of LSTM, which are input gate (</w:t>
      </w:r>
      <m:oMath>
        <m:sSub>
          <m:sSubPr>
            <m:ctrlPr>
              <w:rPr>
                <w:rFonts w:ascii="Cambria Math" w:hAnsi="Cambria Math"/>
                <w:i/>
              </w:rPr>
            </m:ctrlPr>
          </m:sSubPr>
          <m:e>
            <m:r>
              <w:rPr>
                <w:rFonts w:ascii="Cambria Math" w:hAnsi="Cambria Math"/>
              </w:rPr>
              <m:t>I</m:t>
            </m:r>
          </m:e>
          <m:sub>
            <m:r>
              <w:rPr>
                <w:rFonts w:ascii="Cambria Math" w:hAnsi="Cambria Math"/>
              </w:rPr>
              <m:t>t</m:t>
            </m:r>
          </m:sub>
        </m:sSub>
      </m:oMath>
      <w:r w:rsidR="00EE3C09">
        <w:t>), forget gate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EE3C09">
        <w:t>), output gate (</w:t>
      </w:r>
      <m:oMath>
        <m:sSub>
          <m:sSubPr>
            <m:ctrlPr>
              <w:rPr>
                <w:rFonts w:ascii="Cambria Math" w:hAnsi="Cambria Math"/>
                <w:i/>
              </w:rPr>
            </m:ctrlPr>
          </m:sSubPr>
          <m:e>
            <m:r>
              <w:rPr>
                <w:rFonts w:ascii="Cambria Math" w:hAnsi="Cambria Math"/>
              </w:rPr>
              <m:t>O</m:t>
            </m:r>
          </m:e>
          <m:sub>
            <m:r>
              <w:rPr>
                <w:rFonts w:ascii="Cambria Math" w:hAnsi="Cambria Math"/>
              </w:rPr>
              <m:t>t</m:t>
            </m:r>
          </m:sub>
        </m:sSub>
      </m:oMath>
      <w:r w:rsidR="00EE3C09">
        <w:t>), new memory cell (</w:t>
      </w:r>
      <m:oMath>
        <m:r>
          <w:rPr>
            <w:rFonts w:ascii="Cambria Math" w:hAnsi="Cambria Math"/>
          </w:rPr>
          <m:t>Ne</m:t>
        </m:r>
        <m:sSub>
          <m:sSubPr>
            <m:ctrlPr>
              <w:rPr>
                <w:rFonts w:ascii="Cambria Math" w:hAnsi="Cambria Math"/>
                <w:i/>
              </w:rPr>
            </m:ctrlPr>
          </m:sSubPr>
          <m:e>
            <m:r>
              <w:rPr>
                <w:rFonts w:ascii="Cambria Math" w:hAnsi="Cambria Math"/>
              </w:rPr>
              <m:t>wCell</m:t>
            </m:r>
          </m:e>
          <m:sub>
            <m:r>
              <w:rPr>
                <w:rFonts w:ascii="Cambria Math" w:hAnsi="Cambria Math"/>
              </w:rPr>
              <m:t>t</m:t>
            </m:r>
          </m:sub>
        </m:sSub>
      </m:oMath>
      <w:r w:rsidR="00EE3C09">
        <w:t>) and final memory cell (</w:t>
      </w:r>
      <m:oMath>
        <m:r>
          <w:rPr>
            <w:rFonts w:ascii="Cambria Math" w:hAnsi="Cambria Math"/>
          </w:rPr>
          <m:t>Fina</m:t>
        </m:r>
        <m:sSub>
          <m:sSubPr>
            <m:ctrlPr>
              <w:rPr>
                <w:rFonts w:ascii="Cambria Math" w:hAnsi="Cambria Math"/>
                <w:i/>
              </w:rPr>
            </m:ctrlPr>
          </m:sSubPr>
          <m:e>
            <m:r>
              <w:rPr>
                <w:rFonts w:ascii="Cambria Math" w:hAnsi="Cambria Math"/>
              </w:rPr>
              <m:t>Celll</m:t>
            </m:r>
          </m:e>
          <m:sub>
            <m:r>
              <w:rPr>
                <w:rFonts w:ascii="Cambria Math" w:hAnsi="Cambria Math"/>
              </w:rPr>
              <m:t>t</m:t>
            </m:r>
          </m:sub>
        </m:sSub>
      </m:oMath>
      <w:r w:rsidR="00EE3C09">
        <w:t xml:space="preserve">) </w:t>
      </w:r>
      <w:r w:rsidR="00EE3C09">
        <w:fldChar w:fldCharType="begin"/>
      </w:r>
      <w:r w:rsidR="00EE3C09">
        <w:instrText xml:space="preserve"> ADDIN EN.CITE &lt;EndNote&gt;&lt;Cite&gt;&lt;Author&gt;Hochreiter&lt;/Author&gt;&lt;Year&gt;1997&lt;/Year&gt;&lt;RecNum&gt;38&lt;/RecNum&gt;&lt;DisplayText&gt;[5]&lt;/DisplayText&gt;&lt;record&gt;&lt;rec-number&gt;38&lt;/rec-number&gt;&lt;foreign-keys&gt;&lt;key app="EN" db-id="wrp5zvp05zppzueewsvxvp95d5r5xpvp20wd" timestamp="1526724057"&gt;38&lt;/key&gt;&lt;/foreign-keys&gt;&lt;ref-type name="Book"&gt;6&lt;/ref-type&gt;&lt;contributors&gt;&lt;authors&gt;&lt;author&gt;Hochreiter, Sepp&lt;/author&gt;&lt;author&gt;Schmidhuber, Jürgen&lt;/author&gt;&lt;/authors&gt;&lt;/contributors&gt;&lt;titles&gt;&lt;title&gt;Long Short-term Memory&lt;/title&gt;&lt;/titles&gt;&lt;pages&gt;1735-80&lt;/pages&gt;&lt;volume&gt;9&lt;/volume&gt;&lt;dates&gt;&lt;year&gt;1997&lt;/year&gt;&lt;/dates&gt;&lt;urls&gt;&lt;/urls&gt;&lt;electronic-resource-num&gt;10.1162/neco.1997.9.8.1735&lt;/electronic-resource-num&gt;&lt;/record&gt;&lt;/Cite&gt;&lt;/EndNote&gt;</w:instrText>
      </w:r>
      <w:r w:rsidR="00EE3C09">
        <w:fldChar w:fldCharType="separate"/>
      </w:r>
      <w:r w:rsidR="00EE3C09">
        <w:rPr>
          <w:noProof/>
        </w:rPr>
        <w:t>[5]</w:t>
      </w:r>
      <w:r w:rsidR="00EE3C09">
        <w:fldChar w:fldCharType="end"/>
      </w:r>
      <w:r w:rsidR="00EE3C09">
        <w:t xml:space="preserve">; In the following </w:t>
      </w:r>
      <w:r w:rsidR="00EE3C09">
        <w:lastRenderedPageBreak/>
        <w:t>formulas, the “t” means a timestamp, “</w:t>
      </w:r>
      <m:oMath>
        <m:r>
          <w:rPr>
            <w:rFonts w:ascii="Cambria Math" w:hAnsi="Cambria Math"/>
          </w:rPr>
          <m:t>σ</m:t>
        </m:r>
      </m:oMath>
      <w:r w:rsidR="00EE3C09">
        <w:t>” is</w:t>
      </w:r>
      <w:r w:rsidR="004846C7">
        <w:t xml:space="preserve"> the</w:t>
      </w:r>
      <w:r w:rsidR="00EE3C09">
        <w:t xml:space="preserve"> sigmoid function, “</w:t>
      </w:r>
      <m:oMath>
        <m:r>
          <w:rPr>
            <w:rFonts w:ascii="Cambria Math" w:hAnsi="Cambria Math"/>
          </w:rPr>
          <m:t>x</m:t>
        </m:r>
      </m:oMath>
      <w:r w:rsidR="00EE3C09">
        <w:t xml:space="preserve">” is the input, “h” is the output, “b” is the parameter vector, “W” means the parameter matrix </w:t>
      </w:r>
      <w:r w:rsidR="00EE3C09">
        <w:fldChar w:fldCharType="begin"/>
      </w:r>
      <w:r w:rsidR="00EE3C09">
        <w:instrText xml:space="preserve"> ADDIN EN.CITE &lt;EndNote&gt;&lt;Cite&gt;&lt;Author&gt;Hasani&lt;/Author&gt;&lt;Year&gt;2017&lt;/Year&gt;&lt;RecNum&gt;34&lt;/RecNum&gt;&lt;DisplayText&gt;[8]&lt;/DisplayText&gt;&lt;record&gt;&lt;rec-number&gt;34&lt;/rec-number&gt;&lt;foreign-keys&gt;&lt;key app="EN" db-id="wrp5zvp05zppzueewsvxvp95d5r5xpvp20wd" timestamp="1526723802"&gt;34&lt;/key&gt;&lt;/foreign-keys&gt;&lt;ref-type name="Electronic Article"&gt;43&lt;/ref-type&gt;&lt;contributors&gt;&lt;authors&gt;&lt;author&gt;Hasani, Behzad&lt;/author&gt;&lt;author&gt;Mahoor, Mohammad H.&lt;/author&gt;&lt;/authors&gt;&lt;/contributors&gt;&lt;titles&gt;&lt;title&gt;Facial Expression Recognition Using Enhanced Deep 3D Convolutional Neural Networks&lt;/title&gt;&lt;secondary-title&gt;ArXiv e-prints&lt;/secondary-title&gt;&lt;/titles&gt;&lt;periodical&gt;&lt;full-title&gt;ArXiv e-prints&lt;/full-title&gt;&lt;/periodical&gt;&lt;keywords&gt;&lt;keyword&gt;Computer Science - Computer Vision and Pattern Recognition&lt;/keyword&gt;&lt;/keywords&gt;&lt;dates&gt;&lt;year&gt;2017&lt;/year&gt;&lt;pub-dates&gt;&lt;date&gt;May 01, 2017&lt;/date&gt;&lt;/pub-dates&gt;&lt;/dates&gt;&lt;urls&gt;&lt;related-urls&gt;&lt;url&gt;https://ui.adsabs.harvard.edu/#abs/2017arXiv170507871H&lt;/url&gt;&lt;/related-urls&gt;&lt;/urls&gt;&lt;/record&gt;&lt;/Cite&gt;&lt;/EndNote&gt;</w:instrText>
      </w:r>
      <w:r w:rsidR="00EE3C09">
        <w:fldChar w:fldCharType="separate"/>
      </w:r>
      <w:r w:rsidR="00EE3C09">
        <w:rPr>
          <w:noProof/>
        </w:rPr>
        <w:t>[8]</w:t>
      </w:r>
      <w:r w:rsidR="00EE3C09">
        <w:fldChar w:fldCharType="end"/>
      </w:r>
      <w:r w:rsidR="00EE3C09">
        <w:t xml:space="preserve">. </w:t>
      </w:r>
    </w:p>
    <w:p w14:paraId="7CE953FD" w14:textId="77777777" w:rsidR="00EE3C09" w:rsidRDefault="00EE3C09" w:rsidP="00EE3C09"/>
    <w:p w14:paraId="1E47FCE2" w14:textId="1707656C" w:rsidR="00EE3C09" w:rsidRDefault="00E37611" w:rsidP="00EE3C09">
      <w:pPr>
        <w:jc w:val="right"/>
      </w:pPr>
      <m:oMath>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 σ(</m:t>
        </m:r>
        <m:sSub>
          <m:sSubPr>
            <m:ctrlPr>
              <w:rPr>
                <w:rFonts w:ascii="Cambria Math" w:hAnsi="Cambria Math"/>
                <w:i/>
              </w:rPr>
            </m:ctrlPr>
          </m:sSubPr>
          <m:e>
            <m:r>
              <w:rPr>
                <w:rFonts w:ascii="Cambria Math" w:hAnsi="Cambria Math"/>
              </w:rPr>
              <m:t>W</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oMath>
      <w:r w:rsidR="00EE3C09">
        <w:t xml:space="preserve">                       (4)</w:t>
      </w:r>
    </w:p>
    <w:p w14:paraId="61E8B527" w14:textId="77777777" w:rsidR="00EE3C09" w:rsidRDefault="00EE3C09" w:rsidP="00EE3C09">
      <w:pPr>
        <w:jc w:val="right"/>
      </w:pPr>
    </w:p>
    <w:p w14:paraId="4ABD3A33" w14:textId="194A89F1" w:rsidR="00EE3C09" w:rsidRDefault="00E37611" w:rsidP="00EE3C09">
      <w:pPr>
        <w:jc w:val="right"/>
      </w:pP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F</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m:t>
            </m:r>
          </m:sub>
        </m:sSub>
        <m:r>
          <w:rPr>
            <w:rFonts w:ascii="Cambria Math" w:hAnsi="Cambria Math"/>
          </w:rPr>
          <m:t>)</m:t>
        </m:r>
      </m:oMath>
      <w:r w:rsidR="00EE3C09">
        <w:t xml:space="preserve">                       (5)</w:t>
      </w:r>
    </w:p>
    <w:p w14:paraId="586E9709" w14:textId="76BA101C" w:rsidR="00EE3C09" w:rsidRDefault="00EE3C09" w:rsidP="00EE3C09">
      <w:pPr>
        <w:jc w:val="right"/>
      </w:pPr>
      <w:r>
        <w:tab/>
      </w:r>
      <w:r>
        <w:tab/>
      </w:r>
      <w:r>
        <w:tab/>
      </w:r>
      <w:r>
        <w:tab/>
      </w:r>
      <m:oMath>
        <m:r>
          <m:rPr>
            <m:sty m:val="p"/>
          </m:rPr>
          <w:rPr>
            <w:rFonts w:ascii="Cambria Math" w:hAnsi="Cambria Math"/>
          </w:rPr>
          <w:br/>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O</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O</m:t>
            </m:r>
          </m:sub>
        </m:sSub>
        <m:r>
          <w:rPr>
            <w:rFonts w:ascii="Cambria Math" w:hAnsi="Cambria Math"/>
          </w:rPr>
          <m:t>)</m:t>
        </m:r>
      </m:oMath>
      <w:r>
        <w:t xml:space="preserve">                         (6)</w:t>
      </w:r>
    </w:p>
    <w:p w14:paraId="749CEBB7" w14:textId="77777777" w:rsidR="00EE3C09" w:rsidRPr="00E525A5" w:rsidRDefault="00EE3C09" w:rsidP="00EE3C09">
      <w:pPr>
        <w:jc w:val="right"/>
      </w:pPr>
    </w:p>
    <w:p w14:paraId="25A50C50" w14:textId="278E07AD" w:rsidR="00EE3C09" w:rsidRDefault="00EE3C09" w:rsidP="00EE3C09">
      <w:pPr>
        <w:jc w:val="right"/>
      </w:pPr>
      <m:oMath>
        <m:r>
          <w:rPr>
            <w:rFonts w:ascii="Cambria Math" w:hAnsi="Cambria Math"/>
          </w:rPr>
          <m:t>Ne</m:t>
        </m:r>
        <m:sSub>
          <m:sSubPr>
            <m:ctrlPr>
              <w:rPr>
                <w:rFonts w:ascii="Cambria Math" w:hAnsi="Cambria Math"/>
                <w:i/>
              </w:rPr>
            </m:ctrlPr>
          </m:sSubPr>
          <m:e>
            <m:r>
              <w:rPr>
                <w:rFonts w:ascii="Cambria Math" w:hAnsi="Cambria Math"/>
              </w:rPr>
              <m:t>wCell</m:t>
            </m:r>
          </m:e>
          <m:sub>
            <m:r>
              <w:rPr>
                <w:rFonts w:ascii="Cambria Math" w:hAnsi="Cambria Math"/>
              </w:rPr>
              <m:t>t</m:t>
            </m:r>
          </m:sub>
        </m:sSub>
        <m:r>
          <w:rPr>
            <w:rFonts w:ascii="Cambria Math" w:hAnsi="Cambria Math"/>
          </w:rPr>
          <m:t>=</m:t>
        </m:r>
        <m:r>
          <m:rPr>
            <m:sty m:val="p"/>
          </m:rPr>
          <w:rPr>
            <w:rFonts w:ascii="Cambria Math" w:hAnsi="Cambria Math"/>
          </w:rPr>
          <m:t>tanh⁡</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NewCell</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NewCell</m:t>
            </m:r>
          </m:sub>
        </m:sSub>
        <m:r>
          <w:rPr>
            <w:rFonts w:ascii="Cambria Math" w:hAnsi="Cambria Math"/>
          </w:rPr>
          <m:t>)</m:t>
        </m:r>
      </m:oMath>
      <w:r>
        <w:t xml:space="preserve">             (7)</w:t>
      </w:r>
    </w:p>
    <w:p w14:paraId="3704C526" w14:textId="77777777" w:rsidR="00EE3C09" w:rsidRPr="00E525A5" w:rsidRDefault="00EE3C09" w:rsidP="00EE3C09">
      <w:pPr>
        <w:jc w:val="right"/>
      </w:pPr>
    </w:p>
    <w:p w14:paraId="47D61CF3" w14:textId="7CBC397E" w:rsidR="00EE3C09" w:rsidRDefault="00EE3C09" w:rsidP="00EE3C09">
      <w:pPr>
        <w:jc w:val="right"/>
      </w:pPr>
      <m:oMath>
        <m:r>
          <w:rPr>
            <w:rFonts w:ascii="Cambria Math" w:hAnsi="Cambria Math"/>
          </w:rPr>
          <m:t>FinalCel</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NewCell</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×NewCel</m:t>
        </m:r>
        <m:sSub>
          <m:sSubPr>
            <m:ctrlPr>
              <w:rPr>
                <w:rFonts w:ascii="Cambria Math" w:hAnsi="Cambria Math"/>
                <w:i/>
              </w:rPr>
            </m:ctrlPr>
          </m:sSubPr>
          <m:e>
            <m:r>
              <w:rPr>
                <w:rFonts w:ascii="Cambria Math" w:hAnsi="Cambria Math"/>
              </w:rPr>
              <m:t>l</m:t>
            </m:r>
          </m:e>
          <m:sub>
            <m:r>
              <w:rPr>
                <w:rFonts w:ascii="Cambria Math" w:hAnsi="Cambria Math"/>
              </w:rPr>
              <m:t>t</m:t>
            </m:r>
          </m:sub>
        </m:sSub>
      </m:oMath>
      <w:r>
        <w:t xml:space="preserve">               (8)</w:t>
      </w:r>
    </w:p>
    <w:p w14:paraId="63F8E004" w14:textId="77777777" w:rsidR="00EE3C09" w:rsidRPr="00ED10ED" w:rsidRDefault="00EE3C09" w:rsidP="00EE3C09">
      <w:pPr>
        <w:jc w:val="right"/>
      </w:pPr>
    </w:p>
    <w:p w14:paraId="7C215F7B" w14:textId="0BEB33E7" w:rsidR="00EE3C09" w:rsidRDefault="00E37611" w:rsidP="00EE3C09">
      <w:pPr>
        <w:jc w:val="right"/>
      </w:pP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func>
          <m:funcPr>
            <m:ctrlPr>
              <w:rPr>
                <w:rFonts w:ascii="Cambria Math" w:hAnsi="Cambria Math"/>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FinalCel</m:t>
                </m:r>
                <m:sSub>
                  <m:sSubPr>
                    <m:ctrlPr>
                      <w:rPr>
                        <w:rFonts w:ascii="Cambria Math" w:hAnsi="Cambria Math"/>
                        <w:i/>
                      </w:rPr>
                    </m:ctrlPr>
                  </m:sSubPr>
                  <m:e>
                    <m:r>
                      <w:rPr>
                        <w:rFonts w:ascii="Cambria Math" w:hAnsi="Cambria Math"/>
                      </w:rPr>
                      <m:t>l</m:t>
                    </m:r>
                  </m:e>
                  <m:sub>
                    <m:r>
                      <w:rPr>
                        <w:rFonts w:ascii="Cambria Math" w:hAnsi="Cambria Math"/>
                      </w:rPr>
                      <m:t>t</m:t>
                    </m:r>
                  </m:sub>
                </m:sSub>
              </m:e>
            </m:d>
          </m:e>
        </m:func>
      </m:oMath>
      <w:r w:rsidR="00EE3C09">
        <w:t xml:space="preserve">                        (9)</w:t>
      </w:r>
    </w:p>
    <w:p w14:paraId="5932DD43" w14:textId="77777777" w:rsidR="0063633B" w:rsidRDefault="0063633B" w:rsidP="00EE3C09">
      <w:pPr>
        <w:jc w:val="right"/>
      </w:pPr>
    </w:p>
    <w:p w14:paraId="060F5F14" w14:textId="77777777" w:rsidR="00B93745" w:rsidRDefault="00D26B9D" w:rsidP="00833F6C">
      <w:r>
        <w:t>In this experiment, there is (</w:t>
      </w:r>
      <m:oMath>
        <m:r>
          <w:rPr>
            <w:rFonts w:ascii="Cambria Math" w:hAnsi="Cambria Math"/>
          </w:rPr>
          <m:t>118×10</m:t>
        </m:r>
      </m:oMath>
      <w:r>
        <w:t>) of weight for the input dimensions, (</w:t>
      </w:r>
      <m:oMath>
        <m:r>
          <w:rPr>
            <w:rFonts w:ascii="Cambria Math" w:hAnsi="Cambria Math"/>
          </w:rPr>
          <m:t>10×10</m:t>
        </m:r>
      </m:oMath>
      <w:r>
        <w:t>) of w</w:t>
      </w:r>
      <w:r w:rsidR="00B93745">
        <w:t>eight for the output dimensions and (10) for parameter vector.</w:t>
      </w:r>
    </w:p>
    <w:p w14:paraId="0CACBB5D" w14:textId="5FA019C3" w:rsidR="00833F6C" w:rsidRDefault="00EC6C7B" w:rsidP="00833F6C">
      <w:r>
        <w:t>The</w:t>
      </w:r>
      <w:r w:rsidR="00B93745">
        <w:t xml:space="preserve"> fully connected layer</w:t>
      </w:r>
      <w:r>
        <w:t xml:space="preserve"> which helps map data</w:t>
      </w:r>
      <w:r w:rsidR="00B93745">
        <w:t xml:space="preserve">, </w:t>
      </w:r>
      <w:r w:rsidR="00CA64AB">
        <w:t>the input size is (</w:t>
      </w:r>
      <m:oMath>
        <m:r>
          <w:rPr>
            <w:rFonts w:ascii="Cambria Math" w:hAnsi="Cambria Math"/>
          </w:rPr>
          <m:t>118×10</m:t>
        </m:r>
      </m:oMath>
      <w:r w:rsidR="00CA64AB">
        <w:t>)</w:t>
      </w:r>
      <w:r>
        <w:t xml:space="preserve">. As a standard logistic function, sigmoid function can only result in 0 or 1 when the input is not 0. Thus, it </w:t>
      </w:r>
      <w:r w:rsidR="00CA64AB">
        <w:t xml:space="preserve">can be used to </w:t>
      </w:r>
      <w:r w:rsidR="00533532">
        <w:t>indicate the target facial expression</w:t>
      </w:r>
      <w:r>
        <w:t xml:space="preserve"> quickly</w:t>
      </w:r>
      <w:r w:rsidR="00533532">
        <w:t>.</w:t>
      </w:r>
      <w:r>
        <w:t xml:space="preserve"> </w:t>
      </w:r>
    </w:p>
    <w:p w14:paraId="1C092FEC" w14:textId="64E9DFF4" w:rsidR="00EC6C7B" w:rsidRPr="009B1D59" w:rsidRDefault="005666AD" w:rsidP="00833F6C">
      <w:r>
        <w:t>After several times of</w:t>
      </w:r>
      <w:r w:rsidR="00EC6C7B">
        <w:t xml:space="preserve"> the training, </w:t>
      </w:r>
      <w:r>
        <w:t>this paper used 100 epochs, 0.01 as initial learning rate and mean square error function for cross entropy.</w:t>
      </w:r>
      <w:r w:rsidR="003D4364">
        <w:t xml:space="preserve"> In order to reduce overtraining, 80% random data will be used in the training process. Adam </w:t>
      </w:r>
      <w:r w:rsidR="003D4364">
        <w:fldChar w:fldCharType="begin"/>
      </w:r>
      <w:r w:rsidR="00BD20F4">
        <w:instrText xml:space="preserve"> ADDIN EN.CITE &lt;EndNote&gt;&lt;Cite&gt;&lt;Author&gt;Kingma&lt;/Author&gt;&lt;Year&gt;2014&lt;/Year&gt;&lt;RecNum&gt;22&lt;/RecNum&gt;&lt;DisplayText&gt;[11]&lt;/DisplayText&gt;&lt;record&gt;&lt;rec-number&gt;22&lt;/rec-number&gt;&lt;foreign-keys&gt;&lt;key app="EN" db-id="wrp5zvp05zppzueewsvxvp95d5r5xpvp20wd" timestamp="1524918495"&gt;22&lt;/key&gt;&lt;/foreign-keys&gt;&lt;ref-type name="Electronic Article"&gt;43&lt;/ref-type&gt;&lt;contributors&gt;&lt;authors&gt;&lt;author&gt;Kingma, Diederik P.&lt;/author&gt;&lt;author&gt;Ba, Jimmy&lt;/author&gt;&lt;/authors&gt;&lt;/contributors&gt;&lt;titles&gt;&lt;title&gt;Adam: A Method for Stochastic Optimization&lt;/title&gt;&lt;secondary-title&gt;ArXiv e-prints&lt;/secondary-title&gt;&lt;/titles&gt;&lt;periodical&gt;&lt;full-title&gt;ArXiv e-prints&lt;/full-title&gt;&lt;/periodical&gt;&lt;keywords&gt;&lt;keyword&gt;Computer Science - Learning&lt;/keyword&gt;&lt;/keywords&gt;&lt;dates&gt;&lt;year&gt;2014&lt;/year&gt;&lt;pub-dates&gt;&lt;date&gt;December 01, 2014&lt;/date&gt;&lt;/pub-dates&gt;&lt;/dates&gt;&lt;urls&gt;&lt;related-urls&gt;&lt;url&gt;https://ui.adsabs.harvard.edu/#abs/2014arXiv1412.6980K&lt;/url&gt;&lt;/related-urls&gt;&lt;/urls&gt;&lt;/record&gt;&lt;/Cite&gt;&lt;/EndNote&gt;</w:instrText>
      </w:r>
      <w:r w:rsidR="003D4364">
        <w:fldChar w:fldCharType="separate"/>
      </w:r>
      <w:r w:rsidR="00BD20F4">
        <w:rPr>
          <w:noProof/>
        </w:rPr>
        <w:t>[11]</w:t>
      </w:r>
      <w:r w:rsidR="003D4364">
        <w:fldChar w:fldCharType="end"/>
      </w:r>
      <w:r w:rsidR="003D4364">
        <w:t xml:space="preserve"> as a first-order-gradient-based optimizer, it can decrease computation time, memory space and be wildly used in many deep learning model. </w:t>
      </w:r>
    </w:p>
    <w:p w14:paraId="4881D1CA" w14:textId="6AFB540A" w:rsidR="002F1EF9" w:rsidRPr="009A3755" w:rsidRDefault="002F1EF9" w:rsidP="002F1EF9">
      <w:pPr>
        <w:pStyle w:val="heading20"/>
        <w:outlineLvl w:val="0"/>
      </w:pPr>
      <w:r>
        <w:t>4.3   Model Testing</w:t>
      </w:r>
      <w:r w:rsidRPr="009A3755">
        <w:t xml:space="preserve"> </w:t>
      </w:r>
      <w:r w:rsidR="00E63116">
        <w:t xml:space="preserve">and </w:t>
      </w:r>
      <w:r w:rsidR="00782CA6">
        <w:t>Validation</w:t>
      </w:r>
    </w:p>
    <w:p w14:paraId="3759FE70" w14:textId="322D698F" w:rsidR="00E63116" w:rsidRDefault="00E63116" w:rsidP="00E63116">
      <w:pPr>
        <w:ind w:firstLine="0"/>
      </w:pPr>
      <w:r>
        <w:t>The accuracy is calculated by F-score</w:t>
      </w:r>
      <w:r w:rsidR="00782CA6">
        <w:t xml:space="preserve"> </w:t>
      </w:r>
      <w:r w:rsidR="00782CA6">
        <w:fldChar w:fldCharType="begin"/>
      </w:r>
      <w:r w:rsidR="00BD20F4">
        <w:instrText xml:space="preserve"> ADDIN EN.CITE &lt;EndNote&gt;&lt;Cite&gt;&lt;Author&gt;Fawcett&lt;/Author&gt;&lt;Year&gt;2006&lt;/Year&gt;&lt;RecNum&gt;26&lt;/RecNum&gt;&lt;DisplayText&gt;[12]&lt;/DisplayText&gt;&lt;record&gt;&lt;rec-number&gt;26&lt;/rec-number&gt;&lt;foreign-keys&gt;&lt;key app="EN" db-id="wrp5zvp05zppzueewsvxvp95d5r5xpvp20wd" timestamp="1525000096"&gt;26&lt;/key&gt;&lt;/foreign-keys&gt;&lt;ref-type name="Journal Article"&gt;17&lt;/ref-type&gt;&lt;contributors&gt;&lt;authors&gt;&lt;author&gt;Tom Fawcett&lt;/author&gt;&lt;/authors&gt;&lt;/contributors&gt;&lt;titles&gt;&lt;title&gt;An introduction to ROC analysis&lt;/title&gt;&lt;secondary-title&gt;Pattern Recogn. Lett.&lt;/secondary-title&gt;&lt;/titles&gt;&lt;periodical&gt;&lt;full-title&gt;Pattern Recogn. Lett.&lt;/full-title&gt;&lt;/periodical&gt;&lt;pages&gt;861-874&lt;/pages&gt;&lt;volume&gt;27&lt;/volume&gt;&lt;number&gt;8&lt;/number&gt;&lt;dates&gt;&lt;year&gt;2006&lt;/year&gt;&lt;/dates&gt;&lt;isbn&gt;0167-8655&lt;/isbn&gt;&lt;urls&gt;&lt;/urls&gt;&lt;custom1&gt;1159475&lt;/custom1&gt;&lt;electronic-resource-num&gt;10.1016/j.patrec.2005.10.010&lt;/electronic-resource-num&gt;&lt;/record&gt;&lt;/Cite&gt;&lt;/EndNote&gt;</w:instrText>
      </w:r>
      <w:r w:rsidR="00782CA6">
        <w:fldChar w:fldCharType="separate"/>
      </w:r>
      <w:r w:rsidR="00BD20F4">
        <w:rPr>
          <w:noProof/>
        </w:rPr>
        <w:t>[12]</w:t>
      </w:r>
      <w:r w:rsidR="00782CA6">
        <w:fldChar w:fldCharType="end"/>
      </w:r>
      <w:r w:rsidR="00782CA6">
        <w:t>, where “</w:t>
      </w:r>
      <w:proofErr w:type="spellStart"/>
      <w:r w:rsidR="00782CA6">
        <w:t>tp</w:t>
      </w:r>
      <w:proofErr w:type="spellEnd"/>
      <w:r w:rsidR="00782CA6">
        <w:t>” means all prediction and actual values are negative, “</w:t>
      </w:r>
      <w:proofErr w:type="spellStart"/>
      <w:r w:rsidR="00782CA6">
        <w:t>fn</w:t>
      </w:r>
      <w:proofErr w:type="spellEnd"/>
      <w:r w:rsidR="00782CA6">
        <w:t>” means prediction is positive while actual value is negative, “</w:t>
      </w:r>
      <w:proofErr w:type="spellStart"/>
      <w:r w:rsidR="00782CA6">
        <w:t>fp</w:t>
      </w:r>
      <w:proofErr w:type="spellEnd"/>
      <w:r w:rsidR="00782CA6">
        <w:t>” has opposite meaning of “</w:t>
      </w:r>
      <w:proofErr w:type="spellStart"/>
      <w:r w:rsidR="00782CA6">
        <w:t>fn</w:t>
      </w:r>
      <w:proofErr w:type="spellEnd"/>
      <w:r w:rsidR="00782CA6">
        <w:t>”</w:t>
      </w:r>
      <w:r>
        <w:t>:</w:t>
      </w:r>
    </w:p>
    <w:p w14:paraId="011DD359" w14:textId="5596967C" w:rsidR="00E63116" w:rsidRPr="00E63116" w:rsidRDefault="00E37611" w:rsidP="00E63116">
      <w:pPr>
        <w:ind w:firstLine="0"/>
      </w:pPr>
      <m:oMathPara>
        <m:oMath>
          <m:sSub>
            <m:sSubPr>
              <m:ctrlPr>
                <w:rPr>
                  <w:rFonts w:ascii="Cambria Math" w:hAnsi="Cambria Math"/>
                  <w:i/>
                </w:rPr>
              </m:ctrlPr>
            </m:sSubPr>
            <m:e>
              <m:r>
                <w:rPr>
                  <w:rFonts w:ascii="Cambria Math" w:hAnsi="Cambria Math"/>
                </w:rPr>
                <m:t>F</m:t>
              </m:r>
            </m:e>
            <m:sub>
              <m:r>
                <w:rPr>
                  <w:rFonts w:ascii="Cambria Math" w:hAnsi="Cambria Math"/>
                </w:rPr>
                <m:t>score</m:t>
              </m:r>
            </m:sub>
          </m:sSub>
          <m:r>
            <w:rPr>
              <w:rFonts w:ascii="Cambria Math" w:hAnsi="Cambria Math"/>
            </w:rPr>
            <m:t xml:space="preserve">= </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recall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precision</m:t>
                  </m:r>
                </m:den>
              </m:f>
            </m:den>
          </m:f>
        </m:oMath>
      </m:oMathPara>
    </w:p>
    <w:p w14:paraId="0D17E9F8" w14:textId="6977772E" w:rsidR="00E63116" w:rsidRDefault="00E63116" w:rsidP="00E63116">
      <w:pPr>
        <w:ind w:firstLine="0"/>
      </w:pPr>
    </w:p>
    <w:p w14:paraId="2724005F" w14:textId="2995543B" w:rsidR="00E63116" w:rsidRPr="00E63116" w:rsidRDefault="00E63116" w:rsidP="00E63116">
      <w:pPr>
        <w:ind w:firstLine="0"/>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14:paraId="60CD2B75" w14:textId="3A09010B" w:rsidR="00E63116" w:rsidRDefault="00E63116" w:rsidP="00E63116">
      <w:pPr>
        <w:ind w:firstLine="0"/>
      </w:pPr>
    </w:p>
    <w:p w14:paraId="0679DF29" w14:textId="02A317C8" w:rsidR="00E63116" w:rsidRPr="009B1D59" w:rsidRDefault="00E63116" w:rsidP="00E63116">
      <w:pPr>
        <w:ind w:firstLine="0"/>
      </w:pPr>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14:paraId="63477C8B" w14:textId="67972F74" w:rsidR="002F1EF9" w:rsidRDefault="002F1EF9" w:rsidP="00E63116">
      <w:r w:rsidRPr="009B1D59">
        <w:t xml:space="preserve">. </w:t>
      </w:r>
    </w:p>
    <w:p w14:paraId="599C9E06" w14:textId="3781FBB3" w:rsidR="00833F6C" w:rsidRPr="009A3755" w:rsidRDefault="00833F6C" w:rsidP="00E85A60">
      <w:pPr>
        <w:pStyle w:val="heading20"/>
        <w:outlineLvl w:val="0"/>
      </w:pPr>
      <w:r>
        <w:lastRenderedPageBreak/>
        <w:t>4.3   Model</w:t>
      </w:r>
      <w:r w:rsidR="002F1EF9">
        <w:t xml:space="preserve"> Validation</w:t>
      </w:r>
      <w:r w:rsidRPr="009A3755">
        <w:t xml:space="preserve"> </w:t>
      </w:r>
    </w:p>
    <w:p w14:paraId="686731B5" w14:textId="77777777" w:rsidR="00833F6C" w:rsidRDefault="00833F6C" w:rsidP="00833F6C">
      <w:pPr>
        <w:ind w:firstLine="0"/>
      </w:pPr>
      <w:r w:rsidRPr="009B1D59">
        <w:t>Please check that the lines in line drawings are not interrupted and have a constant width. Grids and details within t</w:t>
      </w:r>
      <w:r>
        <w:t>he figures must be clearly legi</w:t>
      </w:r>
      <w:r w:rsidRPr="009B1D59">
        <w:t>ble and may not be written one on top of the other. Line drawings should have a resolution of at least 800 dpi (prefe</w:t>
      </w:r>
      <w:r>
        <w:t>rably 1200 dpi).</w:t>
      </w:r>
      <w:r w:rsidRPr="009B1D59">
        <w:t xml:space="preserve"> The lettering in figures should have a height of 2 mm (10-point type).  Figures should be numbered and should have a caption which should always be positioned </w:t>
      </w:r>
      <w:r w:rsidRPr="009B1D59">
        <w:rPr>
          <w:i/>
        </w:rPr>
        <w:t>under</w:t>
      </w:r>
      <w:r w:rsidRPr="009B1D59">
        <w:t xml:space="preserve"> the figures, in contrast to the caption belonging to a table, which should always appear </w:t>
      </w:r>
      <w:r w:rsidRPr="009B1D59">
        <w:rPr>
          <w:i/>
        </w:rPr>
        <w:t>above</w:t>
      </w:r>
      <w:r w:rsidRPr="009B1D59">
        <w:t xml:space="preserve"> the table. Please center the captions between the margins and set them in 9-point type (Fig. 1 shows an example). The distance between text and figure should be about 8 mm, the distance be</w:t>
      </w:r>
      <w:r>
        <w:t>tween figure and caption about 6</w:t>
      </w:r>
      <w:r w:rsidRPr="009B1D59">
        <w:t xml:space="preserve"> mm.</w:t>
      </w:r>
      <w:r>
        <w:t xml:space="preserve"> </w:t>
      </w:r>
    </w:p>
    <w:p w14:paraId="59EACB50" w14:textId="77777777" w:rsidR="00833F6C" w:rsidRDefault="00833F6C" w:rsidP="00833F6C">
      <w:r>
        <w:t xml:space="preserve">To ensure that the reproduction of your illustrations is of a reasonable quality, we advise against the use of shading. The contrast should be as pronounced as possible. </w:t>
      </w:r>
    </w:p>
    <w:p w14:paraId="1F869EBF" w14:textId="77777777" w:rsidR="00833F6C" w:rsidRDefault="00833F6C" w:rsidP="00833F6C">
      <w:r w:rsidRPr="009B1D59">
        <w:t xml:space="preserve">If screenshots are necessary, please make sure that you are happy with the print quality before you send the files. </w:t>
      </w:r>
    </w:p>
    <w:p w14:paraId="0A84C155" w14:textId="77777777" w:rsidR="00833F6C" w:rsidRPr="009A3755" w:rsidRDefault="00833F6C" w:rsidP="00E85A60">
      <w:pPr>
        <w:pStyle w:val="heading10"/>
        <w:outlineLvl w:val="0"/>
      </w:pPr>
      <w:r>
        <w:t>5</w:t>
      </w:r>
      <w:r w:rsidRPr="009A3755">
        <w:t xml:space="preserve">   </w:t>
      </w:r>
      <w:r>
        <w:t>Results and Discussion</w:t>
      </w:r>
    </w:p>
    <w:p w14:paraId="21F99958" w14:textId="77777777" w:rsidR="00833F6C" w:rsidRDefault="00833F6C" w:rsidP="00833F6C">
      <w:pPr>
        <w:pStyle w:val="p1a"/>
      </w:pPr>
      <w:r w:rsidRPr="009B1D59">
        <w:t xml:space="preserve">The printing area is 122 mm × 193 mm. The text should be justified to occupy the full line width, so that the right margin is not ragged, with words hyphenated as appropriate. Please fill pages so that the length of </w:t>
      </w:r>
      <w:r>
        <w:t xml:space="preserve">the text is no less than 180 mm, if possible. </w:t>
      </w:r>
    </w:p>
    <w:p w14:paraId="7F7C9909" w14:textId="77777777" w:rsidR="00833F6C" w:rsidRDefault="00833F6C" w:rsidP="00833F6C">
      <w:r w:rsidRPr="009B1D59">
        <w:t>Use 10-point type for the name(s) of the author(s) and 9-point type for the address(</w:t>
      </w:r>
      <w:proofErr w:type="spellStart"/>
      <w:r w:rsidRPr="009B1D59">
        <w:t>es</w:t>
      </w:r>
      <w:proofErr w:type="spellEnd"/>
      <w:r w:rsidRPr="009B1D59">
        <w:t xml:space="preserve">) and the abstract. For the main text, please use 10-point type and single-line spacing. We recommend the use of Computer Modern Roman or Times. Italic type may be used to emphasize words in running text. Bold type and underlining should be avoided. </w:t>
      </w:r>
    </w:p>
    <w:p w14:paraId="6A07E6D4" w14:textId="77777777" w:rsidR="00833F6C" w:rsidRPr="009A3755" w:rsidRDefault="00833F6C" w:rsidP="00E85A60">
      <w:pPr>
        <w:pStyle w:val="heading10"/>
        <w:outlineLvl w:val="0"/>
      </w:pPr>
      <w:r>
        <w:t>6</w:t>
      </w:r>
      <w:r w:rsidRPr="009A3755">
        <w:t xml:space="preserve">   </w:t>
      </w:r>
      <w:r>
        <w:t>Conclusion and Future Work</w:t>
      </w:r>
    </w:p>
    <w:p w14:paraId="4C2F36E5" w14:textId="77777777" w:rsidR="00833F6C" w:rsidRDefault="00833F6C" w:rsidP="00833F6C">
      <w:pPr>
        <w:pStyle w:val="p1a"/>
      </w:pPr>
      <w:r w:rsidRPr="009B1D59">
        <w:t xml:space="preserve">The printing area is 122 mm × 193 mm. The text should be justified to occupy the full line width, so that the right margin is not ragged, with words hyphenated as appropriate. Please fill pages so that the length of </w:t>
      </w:r>
      <w:r>
        <w:t xml:space="preserve">the text is no less than 180 mm, if possible. </w:t>
      </w:r>
    </w:p>
    <w:p w14:paraId="4A59CDE7" w14:textId="77777777" w:rsidR="00833F6C" w:rsidRDefault="00833F6C" w:rsidP="00833F6C">
      <w:r w:rsidRPr="009B1D59">
        <w:t>Use 10-point type for the name(s) of the author(s) and 9-point type for the address(</w:t>
      </w:r>
      <w:proofErr w:type="spellStart"/>
      <w:r w:rsidRPr="009B1D59">
        <w:t>es</w:t>
      </w:r>
      <w:proofErr w:type="spellEnd"/>
      <w:r w:rsidRPr="009B1D59">
        <w:t xml:space="preserve">) and the abstract. For the main text, please use 10-point type and single-line spacing. We recommend the use of Computer Modern Roman or Times. Italic type may be used to emphasize words in running text. Bold type and underlining should be avoided. </w:t>
      </w:r>
    </w:p>
    <w:p w14:paraId="62A932EC" w14:textId="7F67F7D1" w:rsidR="00941C3B" w:rsidRDefault="00833F6C" w:rsidP="00FC6136">
      <w:pPr>
        <w:pStyle w:val="heading10"/>
        <w:outlineLvl w:val="0"/>
      </w:pPr>
      <w:r w:rsidRPr="009A3755">
        <w:lastRenderedPageBreak/>
        <w:t>References</w:t>
      </w:r>
    </w:p>
    <w:p w14:paraId="533128A4" w14:textId="1CD8670D" w:rsidR="00BD20F4" w:rsidRPr="00BD20F4" w:rsidRDefault="00941C3B" w:rsidP="00BD20F4">
      <w:pPr>
        <w:pStyle w:val="EndNoteBibliography"/>
        <w:ind w:left="720" w:hanging="720"/>
        <w:rPr>
          <w:noProof/>
        </w:rPr>
      </w:pPr>
      <w:r>
        <w:fldChar w:fldCharType="begin"/>
      </w:r>
      <w:r>
        <w:instrText xml:space="preserve"> ADDIN EN.REFLIST </w:instrText>
      </w:r>
      <w:r>
        <w:fldChar w:fldCharType="separate"/>
      </w:r>
      <w:r w:rsidR="00BD20F4" w:rsidRPr="00BD20F4">
        <w:rPr>
          <w:noProof/>
        </w:rPr>
        <w:t>[1]</w:t>
      </w:r>
      <w:r w:rsidR="00BD20F4" w:rsidRPr="00BD20F4">
        <w:rPr>
          <w:noProof/>
        </w:rPr>
        <w:tab/>
        <w:t xml:space="preserve">D. Walawalkar, "Grammatical facial expression recognition using customized deep neural network architecture," </w:t>
      </w:r>
      <w:r w:rsidR="00BD20F4" w:rsidRPr="00BD20F4">
        <w:rPr>
          <w:i/>
          <w:noProof/>
        </w:rPr>
        <w:t>ArXiv e-prints</w:t>
      </w:r>
      <w:r w:rsidR="00BD20F4" w:rsidRPr="00BD20F4">
        <w:rPr>
          <w:noProof/>
        </w:rPr>
        <w:t>, vol. 1711</w:t>
      </w:r>
      <w:r w:rsidR="00BD20F4" w:rsidRPr="00BD20F4">
        <w:rPr>
          <w:i/>
          <w:noProof/>
        </w:rPr>
        <w:t xml:space="preserve">, </w:t>
      </w:r>
      <w:r w:rsidR="00BD20F4" w:rsidRPr="00BD20F4">
        <w:rPr>
          <w:noProof/>
        </w:rPr>
        <w:t xml:space="preserve">Accessed on: November 1, 2017Available: </w:t>
      </w:r>
      <w:hyperlink r:id="rId8" w:history="1">
        <w:r w:rsidR="00BD20F4" w:rsidRPr="00BD20F4">
          <w:rPr>
            <w:rStyle w:val="Hyperlink"/>
            <w:noProof/>
          </w:rPr>
          <w:t>http://adsabs.harvard.edu/abs/2017arXiv171106303W</w:t>
        </w:r>
      </w:hyperlink>
    </w:p>
    <w:p w14:paraId="3024FBB4" w14:textId="77777777" w:rsidR="00BD20F4" w:rsidRPr="00BD20F4" w:rsidRDefault="00BD20F4" w:rsidP="00BD20F4">
      <w:pPr>
        <w:pStyle w:val="EndNoteBibliography"/>
        <w:ind w:left="720" w:hanging="720"/>
        <w:rPr>
          <w:noProof/>
        </w:rPr>
      </w:pPr>
      <w:r w:rsidRPr="00BD20F4">
        <w:rPr>
          <w:noProof/>
        </w:rPr>
        <w:t>[2]</w:t>
      </w:r>
      <w:r w:rsidRPr="00BD20F4">
        <w:rPr>
          <w:noProof/>
        </w:rPr>
        <w:tab/>
        <w:t xml:space="preserve">F. d. A. Freitas, S. M. Peres, C. A. d. M. Lima, and F. V. Barbosa, </w:t>
      </w:r>
      <w:r w:rsidRPr="00BD20F4">
        <w:rPr>
          <w:i/>
          <w:noProof/>
        </w:rPr>
        <w:t>Grammatical Facial Expressions Recognition with Machine Learning</w:t>
      </w:r>
      <w:r w:rsidRPr="00BD20F4">
        <w:rPr>
          <w:noProof/>
        </w:rPr>
        <w:t xml:space="preserve"> (2014). 2014.</w:t>
      </w:r>
    </w:p>
    <w:p w14:paraId="3E7442EC" w14:textId="2C912277" w:rsidR="00BD20F4" w:rsidRPr="00BD20F4" w:rsidRDefault="00BD20F4" w:rsidP="00BD20F4">
      <w:pPr>
        <w:pStyle w:val="EndNoteBibliography"/>
        <w:ind w:left="720" w:hanging="720"/>
        <w:rPr>
          <w:noProof/>
        </w:rPr>
      </w:pPr>
      <w:r w:rsidRPr="00BD20F4">
        <w:rPr>
          <w:noProof/>
        </w:rPr>
        <w:t>[3]</w:t>
      </w:r>
      <w:r w:rsidRPr="00BD20F4">
        <w:rPr>
          <w:noProof/>
        </w:rPr>
        <w:tab/>
        <w:t xml:space="preserve">Microsoft. (2018). </w:t>
      </w:r>
      <w:r w:rsidRPr="00BD20F4">
        <w:rPr>
          <w:i/>
          <w:noProof/>
        </w:rPr>
        <w:t>Face Tracking</w:t>
      </w:r>
      <w:r w:rsidRPr="00BD20F4">
        <w:rPr>
          <w:noProof/>
        </w:rPr>
        <w:t xml:space="preserve">. Available: </w:t>
      </w:r>
      <w:hyperlink r:id="rId9" w:history="1">
        <w:r w:rsidRPr="00BD20F4">
          <w:rPr>
            <w:rStyle w:val="Hyperlink"/>
            <w:noProof/>
          </w:rPr>
          <w:t>https://msdn.microsoft.com/en-us/library/jj130970.aspx</w:t>
        </w:r>
      </w:hyperlink>
    </w:p>
    <w:p w14:paraId="54B5E918" w14:textId="77777777" w:rsidR="00BD20F4" w:rsidRPr="00BD20F4" w:rsidRDefault="00BD20F4" w:rsidP="00BD20F4">
      <w:pPr>
        <w:pStyle w:val="EndNoteBibliography"/>
        <w:ind w:left="720" w:hanging="720"/>
        <w:rPr>
          <w:noProof/>
        </w:rPr>
      </w:pPr>
      <w:r w:rsidRPr="00BD20F4">
        <w:rPr>
          <w:noProof/>
        </w:rPr>
        <w:t>[4]</w:t>
      </w:r>
      <w:r w:rsidRPr="00BD20F4">
        <w:rPr>
          <w:noProof/>
        </w:rPr>
        <w:tab/>
        <w:t xml:space="preserve">A. Rius, I. Ruisánchez, M. P. Callao, and F. X. Rius, "Reliability of analytical systems: use of control charts, time series models and recurrent neural networks (RNN)," </w:t>
      </w:r>
      <w:r w:rsidRPr="00BD20F4">
        <w:rPr>
          <w:i/>
          <w:noProof/>
        </w:rPr>
        <w:t xml:space="preserve">Chemometrics and Intelligent Laboratory Systems, </w:t>
      </w:r>
      <w:r w:rsidRPr="00BD20F4">
        <w:rPr>
          <w:noProof/>
        </w:rPr>
        <w:t>vol. 40, no. 1, pp. 1-18, 1998/05/01/ 1998.</w:t>
      </w:r>
    </w:p>
    <w:p w14:paraId="0BDD662A" w14:textId="77777777" w:rsidR="00BD20F4" w:rsidRPr="00BD20F4" w:rsidRDefault="00BD20F4" w:rsidP="00BD20F4">
      <w:pPr>
        <w:pStyle w:val="EndNoteBibliography"/>
        <w:ind w:left="720" w:hanging="720"/>
        <w:rPr>
          <w:noProof/>
        </w:rPr>
      </w:pPr>
      <w:r w:rsidRPr="00BD20F4">
        <w:rPr>
          <w:noProof/>
        </w:rPr>
        <w:t>[5]</w:t>
      </w:r>
      <w:r w:rsidRPr="00BD20F4">
        <w:rPr>
          <w:noProof/>
        </w:rPr>
        <w:tab/>
        <w:t xml:space="preserve">S. Hochreiter and J. Schmidhuber, </w:t>
      </w:r>
      <w:r w:rsidRPr="00BD20F4">
        <w:rPr>
          <w:i/>
          <w:noProof/>
        </w:rPr>
        <w:t>Long Short-term Memory</w:t>
      </w:r>
      <w:r w:rsidRPr="00BD20F4">
        <w:rPr>
          <w:noProof/>
        </w:rPr>
        <w:t>. 1997, pp. 1735-80.</w:t>
      </w:r>
    </w:p>
    <w:p w14:paraId="2473AE87" w14:textId="6BB0A0D8" w:rsidR="00BD20F4" w:rsidRPr="00BD20F4" w:rsidRDefault="00BD20F4" w:rsidP="00BD20F4">
      <w:pPr>
        <w:pStyle w:val="EndNoteBibliography"/>
        <w:ind w:left="720" w:hanging="720"/>
        <w:rPr>
          <w:noProof/>
        </w:rPr>
      </w:pPr>
      <w:r w:rsidRPr="00BD20F4">
        <w:rPr>
          <w:noProof/>
        </w:rPr>
        <w:t>[6]</w:t>
      </w:r>
      <w:r w:rsidRPr="00BD20F4">
        <w:rPr>
          <w:noProof/>
        </w:rPr>
        <w:tab/>
        <w:t xml:space="preserve">F. Freitas, S. Peres, C. Lima, and F. Barbosa. (2014). </w:t>
      </w:r>
      <w:r w:rsidRPr="00BD20F4">
        <w:rPr>
          <w:i/>
          <w:noProof/>
        </w:rPr>
        <w:t>UCI Machine Learning Repository: Grammatical Facial Expressions Data Set</w:t>
      </w:r>
      <w:r w:rsidRPr="00BD20F4">
        <w:rPr>
          <w:noProof/>
        </w:rPr>
        <w:t xml:space="preserve">. Available: </w:t>
      </w:r>
      <w:hyperlink r:id="rId10" w:history="1">
        <w:r w:rsidRPr="00BD20F4">
          <w:rPr>
            <w:rStyle w:val="Hyperlink"/>
            <w:noProof/>
          </w:rPr>
          <w:t>https://archive.ics.uci.edu/ml/datasets/Grammatical+Facial+Expressions</w:t>
        </w:r>
      </w:hyperlink>
      <w:r w:rsidRPr="00BD20F4">
        <w:rPr>
          <w:noProof/>
        </w:rPr>
        <w:t>.</w:t>
      </w:r>
    </w:p>
    <w:p w14:paraId="47BE6B6B" w14:textId="77777777" w:rsidR="00BD20F4" w:rsidRPr="00BD20F4" w:rsidRDefault="00BD20F4" w:rsidP="00BD20F4">
      <w:pPr>
        <w:pStyle w:val="EndNoteBibliography"/>
        <w:ind w:left="720" w:hanging="720"/>
        <w:rPr>
          <w:noProof/>
        </w:rPr>
      </w:pPr>
      <w:r w:rsidRPr="00BD20F4">
        <w:rPr>
          <w:noProof/>
        </w:rPr>
        <w:t>[7]</w:t>
      </w:r>
      <w:r w:rsidRPr="00BD20F4">
        <w:rPr>
          <w:noProof/>
        </w:rPr>
        <w:tab/>
        <w:t xml:space="preserve">M. S. Bhuvan, D. V. Rao, S. Jain, T. S. Ashwin, R. M. R. Guddetti, and S. P. Kulgod, "Detection and analysis model for grammatical facial expressions in sign language," in </w:t>
      </w:r>
      <w:r w:rsidRPr="00BD20F4">
        <w:rPr>
          <w:i/>
          <w:noProof/>
        </w:rPr>
        <w:t>2016 IEEE Region 10 Symposium (TENSYMP)</w:t>
      </w:r>
      <w:r w:rsidRPr="00BD20F4">
        <w:rPr>
          <w:noProof/>
        </w:rPr>
        <w:t>, 2016, pp. 155-160.</w:t>
      </w:r>
    </w:p>
    <w:p w14:paraId="7A2F51C1" w14:textId="3E83D1F7" w:rsidR="00BD20F4" w:rsidRPr="00BD20F4" w:rsidRDefault="00BD20F4" w:rsidP="00BD20F4">
      <w:pPr>
        <w:pStyle w:val="EndNoteBibliography"/>
        <w:ind w:left="720" w:hanging="720"/>
        <w:rPr>
          <w:noProof/>
        </w:rPr>
      </w:pPr>
      <w:r w:rsidRPr="00BD20F4">
        <w:rPr>
          <w:noProof/>
        </w:rPr>
        <w:t>[8]</w:t>
      </w:r>
      <w:r w:rsidRPr="00BD20F4">
        <w:rPr>
          <w:noProof/>
        </w:rPr>
        <w:tab/>
        <w:t xml:space="preserve">B. Hasani and M. H. Mahoor, "Facial Expression Recognition Using Enhanced Deep 3D Convolutional Neural Networks," </w:t>
      </w:r>
      <w:r w:rsidRPr="00BD20F4">
        <w:rPr>
          <w:i/>
          <w:noProof/>
        </w:rPr>
        <w:t xml:space="preserve">ArXiv e-prints, </w:t>
      </w:r>
      <w:r w:rsidRPr="00BD20F4">
        <w:rPr>
          <w:noProof/>
        </w:rPr>
        <w:t xml:space="preserve">Accessed on: May 01, 2017Available: </w:t>
      </w:r>
      <w:hyperlink r:id="rId11" w:history="1">
        <w:r w:rsidRPr="00BD20F4">
          <w:rPr>
            <w:rStyle w:val="Hyperlink"/>
            <w:noProof/>
          </w:rPr>
          <w:t>https://ui.adsabs.harvard.edu/#abs/2017arXiv170507871H</w:t>
        </w:r>
      </w:hyperlink>
    </w:p>
    <w:p w14:paraId="2F90EF48" w14:textId="77777777" w:rsidR="00BD20F4" w:rsidRPr="00BD20F4" w:rsidRDefault="00BD20F4" w:rsidP="00BD20F4">
      <w:pPr>
        <w:pStyle w:val="EndNoteBibliography"/>
        <w:ind w:left="720" w:hanging="720"/>
        <w:rPr>
          <w:noProof/>
        </w:rPr>
      </w:pPr>
      <w:r w:rsidRPr="00BD20F4">
        <w:rPr>
          <w:noProof/>
        </w:rPr>
        <w:t>[9]</w:t>
      </w:r>
      <w:r w:rsidRPr="00BD20F4">
        <w:rPr>
          <w:noProof/>
        </w:rPr>
        <w:tab/>
        <w:t>A. Graves, J. Schmidhuber, C. Mayer, M. Wimmer, and B. Radig, "Facial Expression Recognition with Recurrent Neural Networks," 2008.</w:t>
      </w:r>
    </w:p>
    <w:p w14:paraId="40911D86" w14:textId="77777777" w:rsidR="00BD20F4" w:rsidRPr="00BD20F4" w:rsidRDefault="00BD20F4" w:rsidP="00BD20F4">
      <w:pPr>
        <w:pStyle w:val="EndNoteBibliography"/>
        <w:ind w:left="720" w:hanging="720"/>
        <w:rPr>
          <w:noProof/>
        </w:rPr>
      </w:pPr>
      <w:r w:rsidRPr="00BD20F4">
        <w:rPr>
          <w:noProof/>
        </w:rPr>
        <w:t>[10]</w:t>
      </w:r>
      <w:r w:rsidRPr="00BD20F4">
        <w:rPr>
          <w:noProof/>
        </w:rPr>
        <w:tab/>
        <w:t xml:space="preserve">S. Evan and S. Michael, "Implementation of facial recognition with Microsoft Kinect v2 sensor for patient verification," </w:t>
      </w:r>
      <w:r w:rsidRPr="00BD20F4">
        <w:rPr>
          <w:i/>
          <w:noProof/>
        </w:rPr>
        <w:t xml:space="preserve">Medical Physics, </w:t>
      </w:r>
      <w:r w:rsidRPr="00BD20F4">
        <w:rPr>
          <w:noProof/>
        </w:rPr>
        <w:t>vol. 44, no. 6, pp. 2391-2399, 2017.</w:t>
      </w:r>
    </w:p>
    <w:p w14:paraId="50F4D8CA" w14:textId="16E22413" w:rsidR="00BD20F4" w:rsidRPr="00BD20F4" w:rsidRDefault="00BD20F4" w:rsidP="00BD20F4">
      <w:pPr>
        <w:pStyle w:val="EndNoteBibliography"/>
        <w:ind w:left="720" w:hanging="720"/>
        <w:rPr>
          <w:noProof/>
        </w:rPr>
      </w:pPr>
      <w:r w:rsidRPr="00BD20F4">
        <w:rPr>
          <w:noProof/>
        </w:rPr>
        <w:t>[11]</w:t>
      </w:r>
      <w:r w:rsidRPr="00BD20F4">
        <w:rPr>
          <w:noProof/>
        </w:rPr>
        <w:tab/>
        <w:t xml:space="preserve">D. P. Kingma and J. Ba, "Adam: A Method for Stochastic Optimization," </w:t>
      </w:r>
      <w:r w:rsidRPr="00BD20F4">
        <w:rPr>
          <w:i/>
          <w:noProof/>
        </w:rPr>
        <w:t xml:space="preserve">ArXiv e-prints, </w:t>
      </w:r>
      <w:r w:rsidRPr="00BD20F4">
        <w:rPr>
          <w:noProof/>
        </w:rPr>
        <w:t xml:space="preserve">Accessed on: December 01, 2014Available: </w:t>
      </w:r>
      <w:hyperlink r:id="rId12" w:history="1">
        <w:r w:rsidRPr="00BD20F4">
          <w:rPr>
            <w:rStyle w:val="Hyperlink"/>
            <w:noProof/>
          </w:rPr>
          <w:t>https://ui.adsabs.harvard.edu/#abs/2014arXiv1412.6980K</w:t>
        </w:r>
      </w:hyperlink>
    </w:p>
    <w:p w14:paraId="0FA0B28E" w14:textId="77777777" w:rsidR="00BD20F4" w:rsidRPr="00BD20F4" w:rsidRDefault="00BD20F4" w:rsidP="00BD20F4">
      <w:pPr>
        <w:pStyle w:val="EndNoteBibliography"/>
        <w:ind w:left="720" w:hanging="720"/>
        <w:rPr>
          <w:noProof/>
        </w:rPr>
      </w:pPr>
      <w:r w:rsidRPr="00BD20F4">
        <w:rPr>
          <w:noProof/>
        </w:rPr>
        <w:t>[12]</w:t>
      </w:r>
      <w:r w:rsidRPr="00BD20F4">
        <w:rPr>
          <w:noProof/>
        </w:rPr>
        <w:tab/>
        <w:t xml:space="preserve">T. Fawcett, "An introduction to ROC analysis," </w:t>
      </w:r>
      <w:r w:rsidRPr="00BD20F4">
        <w:rPr>
          <w:i/>
          <w:noProof/>
        </w:rPr>
        <w:t xml:space="preserve">Pattern Recogn. Lett., </w:t>
      </w:r>
      <w:r w:rsidRPr="00BD20F4">
        <w:rPr>
          <w:noProof/>
        </w:rPr>
        <w:t>vol. 27, no. 8, pp. 861-874, 2006.</w:t>
      </w:r>
    </w:p>
    <w:p w14:paraId="0631272E" w14:textId="5CFDCCA5" w:rsidR="009B1D59" w:rsidRDefault="00941C3B" w:rsidP="008F4E62">
      <w:pPr>
        <w:ind w:firstLine="0"/>
      </w:pPr>
      <w:r>
        <w:fldChar w:fldCharType="end"/>
      </w:r>
    </w:p>
    <w:p w14:paraId="424259A5" w14:textId="70E7B657" w:rsidR="00FC6136" w:rsidRPr="009A3755" w:rsidRDefault="00FC6136" w:rsidP="00FC6136">
      <w:pPr>
        <w:pStyle w:val="heading10"/>
        <w:outlineLvl w:val="0"/>
      </w:pPr>
      <w:bookmarkStart w:id="1" w:name="OLE_LINK1"/>
      <w:r w:rsidRPr="009A3755">
        <w:lastRenderedPageBreak/>
        <w:t>Ap</w:t>
      </w:r>
      <w:r>
        <w:t>pendix: Specified Distances and Angles</w:t>
      </w:r>
      <w:r w:rsidRPr="009A3755">
        <w:t xml:space="preserve"> </w:t>
      </w:r>
      <w:r>
        <w:t>for Data Pre-processing</w:t>
      </w:r>
    </w:p>
    <w:bookmarkEnd w:id="1"/>
    <w:p w14:paraId="2F447571" w14:textId="76E8D2FD" w:rsidR="00FC6136" w:rsidRDefault="00FC6136" w:rsidP="00FC6136">
      <w:pPr>
        <w:jc w:val="center"/>
      </w:pPr>
      <w:r>
        <w:rPr>
          <w:noProof/>
        </w:rPr>
        <w:drawing>
          <wp:inline distT="0" distB="0" distL="0" distR="0" wp14:anchorId="5F3354E0" wp14:editId="7427EA92">
            <wp:extent cx="3364992" cy="3781420"/>
            <wp:effectExtent l="0" t="0" r="63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gl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93224" cy="3813145"/>
                    </a:xfrm>
                    <a:prstGeom prst="rect">
                      <a:avLst/>
                    </a:prstGeom>
                  </pic:spPr>
                </pic:pic>
              </a:graphicData>
            </a:graphic>
          </wp:inline>
        </w:drawing>
      </w:r>
    </w:p>
    <w:p w14:paraId="5CF332D6" w14:textId="77777777" w:rsidR="00FC6136" w:rsidRDefault="00FC6136" w:rsidP="00FC6136">
      <w:pPr>
        <w:jc w:val="center"/>
      </w:pPr>
    </w:p>
    <w:p w14:paraId="06FE2738" w14:textId="29BB1A13" w:rsidR="00FC6136" w:rsidRDefault="00FC6136" w:rsidP="00FC6136">
      <w:pPr>
        <w:jc w:val="center"/>
      </w:pPr>
      <w:r>
        <w:rPr>
          <w:noProof/>
        </w:rPr>
        <w:lastRenderedPageBreak/>
        <w:drawing>
          <wp:inline distT="0" distB="0" distL="0" distR="0" wp14:anchorId="3260BD68" wp14:editId="7F38D5C9">
            <wp:extent cx="3350361" cy="376497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tanc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74276" cy="3791851"/>
                    </a:xfrm>
                    <a:prstGeom prst="rect">
                      <a:avLst/>
                    </a:prstGeom>
                  </pic:spPr>
                </pic:pic>
              </a:graphicData>
            </a:graphic>
          </wp:inline>
        </w:drawing>
      </w:r>
    </w:p>
    <w:p w14:paraId="0675DFB8" w14:textId="5272539A" w:rsidR="00FC6136" w:rsidRPr="009A3755" w:rsidRDefault="00FC6136" w:rsidP="00FC6136">
      <w:pPr>
        <w:pStyle w:val="p1a"/>
      </w:pPr>
    </w:p>
    <w:p w14:paraId="2D9EDAF3" w14:textId="59D12361" w:rsidR="00FC6136" w:rsidRPr="007F17A7" w:rsidRDefault="00FC6136" w:rsidP="008F4E62">
      <w:pPr>
        <w:ind w:firstLine="0"/>
        <w:rPr>
          <w:lang w:val="en-AU"/>
        </w:rPr>
      </w:pPr>
    </w:p>
    <w:sectPr w:rsidR="00FC6136" w:rsidRPr="007F17A7" w:rsidSect="0070520C">
      <w:type w:val="continuous"/>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10FA0F" w14:textId="77777777" w:rsidR="00E37611" w:rsidRDefault="00E37611">
      <w:r>
        <w:separator/>
      </w:r>
    </w:p>
  </w:endnote>
  <w:endnote w:type="continuationSeparator" w:id="0">
    <w:p w14:paraId="64E2D68E" w14:textId="77777777" w:rsidR="00E37611" w:rsidRDefault="00E376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altName w:val="Times New Roman"/>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0BDB0D" w14:textId="77777777" w:rsidR="00E37611" w:rsidRDefault="00E37611">
      <w:r>
        <w:separator/>
      </w:r>
    </w:p>
  </w:footnote>
  <w:footnote w:type="continuationSeparator" w:id="0">
    <w:p w14:paraId="0F277C3B" w14:textId="77777777" w:rsidR="00E37611" w:rsidRDefault="00E376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2"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mirrorMargin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rp5zvp05zppzueewsvxvp95d5r5xpvp20wd&quot;&gt;Assignmemt&lt;record-ids&gt;&lt;item&gt;1&lt;/item&gt;&lt;item&gt;3&lt;/item&gt;&lt;item&gt;17&lt;/item&gt;&lt;item&gt;22&lt;/item&gt;&lt;item&gt;26&lt;/item&gt;&lt;item&gt;28&lt;/item&gt;&lt;item&gt;33&lt;/item&gt;&lt;item&gt;34&lt;/item&gt;&lt;item&gt;38&lt;/item&gt;&lt;item&gt;41&lt;/item&gt;&lt;item&gt;42&lt;/item&gt;&lt;item&gt;45&lt;/item&gt;&lt;/record-ids&gt;&lt;/item&gt;&lt;/Libraries&gt;"/>
  </w:docVars>
  <w:rsids>
    <w:rsidRoot w:val="009942DC"/>
    <w:rsid w:val="000003B1"/>
    <w:rsid w:val="000023E3"/>
    <w:rsid w:val="000273F3"/>
    <w:rsid w:val="00040D46"/>
    <w:rsid w:val="00050DFE"/>
    <w:rsid w:val="00053BA6"/>
    <w:rsid w:val="00070AA5"/>
    <w:rsid w:val="00094440"/>
    <w:rsid w:val="000C6B24"/>
    <w:rsid w:val="000E4EF4"/>
    <w:rsid w:val="00113A2E"/>
    <w:rsid w:val="00130B19"/>
    <w:rsid w:val="00134964"/>
    <w:rsid w:val="00152CDB"/>
    <w:rsid w:val="00165C6D"/>
    <w:rsid w:val="00184AAA"/>
    <w:rsid w:val="001A4F6B"/>
    <w:rsid w:val="001D3036"/>
    <w:rsid w:val="001E2B8E"/>
    <w:rsid w:val="00203798"/>
    <w:rsid w:val="00252BAB"/>
    <w:rsid w:val="00255F66"/>
    <w:rsid w:val="002A3EE9"/>
    <w:rsid w:val="002C7046"/>
    <w:rsid w:val="002F1EF9"/>
    <w:rsid w:val="003033CE"/>
    <w:rsid w:val="00331A2B"/>
    <w:rsid w:val="0033684D"/>
    <w:rsid w:val="003A1A6D"/>
    <w:rsid w:val="003B16CB"/>
    <w:rsid w:val="003C5FA0"/>
    <w:rsid w:val="003D3C40"/>
    <w:rsid w:val="003D4364"/>
    <w:rsid w:val="003D5B66"/>
    <w:rsid w:val="003D5C7E"/>
    <w:rsid w:val="003E2B0B"/>
    <w:rsid w:val="004072A8"/>
    <w:rsid w:val="00422C0D"/>
    <w:rsid w:val="0043198F"/>
    <w:rsid w:val="00445C33"/>
    <w:rsid w:val="004846C7"/>
    <w:rsid w:val="004A4504"/>
    <w:rsid w:val="004C31AA"/>
    <w:rsid w:val="005154B2"/>
    <w:rsid w:val="0051671F"/>
    <w:rsid w:val="00533532"/>
    <w:rsid w:val="00552B94"/>
    <w:rsid w:val="005666AD"/>
    <w:rsid w:val="00586CFF"/>
    <w:rsid w:val="00592587"/>
    <w:rsid w:val="005B1E72"/>
    <w:rsid w:val="005B3E4B"/>
    <w:rsid w:val="005B74BA"/>
    <w:rsid w:val="005C3C79"/>
    <w:rsid w:val="005F632A"/>
    <w:rsid w:val="00600440"/>
    <w:rsid w:val="00611946"/>
    <w:rsid w:val="00614FE4"/>
    <w:rsid w:val="006225EA"/>
    <w:rsid w:val="006315B2"/>
    <w:rsid w:val="0063633B"/>
    <w:rsid w:val="00652234"/>
    <w:rsid w:val="00657488"/>
    <w:rsid w:val="006659BC"/>
    <w:rsid w:val="006661A2"/>
    <w:rsid w:val="0067477F"/>
    <w:rsid w:val="00685E19"/>
    <w:rsid w:val="00690C37"/>
    <w:rsid w:val="006962C6"/>
    <w:rsid w:val="006A1BD8"/>
    <w:rsid w:val="006B13EC"/>
    <w:rsid w:val="006F6EA3"/>
    <w:rsid w:val="0070520C"/>
    <w:rsid w:val="007131A7"/>
    <w:rsid w:val="00717C00"/>
    <w:rsid w:val="007309D0"/>
    <w:rsid w:val="00782CA6"/>
    <w:rsid w:val="007C6CE4"/>
    <w:rsid w:val="007F17A7"/>
    <w:rsid w:val="00806FC5"/>
    <w:rsid w:val="00833F6C"/>
    <w:rsid w:val="00866A61"/>
    <w:rsid w:val="00870DD5"/>
    <w:rsid w:val="008965AF"/>
    <w:rsid w:val="008A0799"/>
    <w:rsid w:val="008F4E62"/>
    <w:rsid w:val="00914605"/>
    <w:rsid w:val="009236DF"/>
    <w:rsid w:val="00941C3B"/>
    <w:rsid w:val="00946D49"/>
    <w:rsid w:val="0095068A"/>
    <w:rsid w:val="00952EDD"/>
    <w:rsid w:val="00955357"/>
    <w:rsid w:val="00971AD8"/>
    <w:rsid w:val="009942DC"/>
    <w:rsid w:val="009B1D59"/>
    <w:rsid w:val="009C24ED"/>
    <w:rsid w:val="009F4136"/>
    <w:rsid w:val="00A02F42"/>
    <w:rsid w:val="00A06878"/>
    <w:rsid w:val="00A61B46"/>
    <w:rsid w:val="00A8258F"/>
    <w:rsid w:val="00A82AC2"/>
    <w:rsid w:val="00A91A8B"/>
    <w:rsid w:val="00AB0C50"/>
    <w:rsid w:val="00AD1F0A"/>
    <w:rsid w:val="00AE1D85"/>
    <w:rsid w:val="00B069EE"/>
    <w:rsid w:val="00B65224"/>
    <w:rsid w:val="00B7438C"/>
    <w:rsid w:val="00B813F5"/>
    <w:rsid w:val="00B93745"/>
    <w:rsid w:val="00B953BA"/>
    <w:rsid w:val="00B96484"/>
    <w:rsid w:val="00BA0FAB"/>
    <w:rsid w:val="00BA4722"/>
    <w:rsid w:val="00BB2659"/>
    <w:rsid w:val="00BC0AF4"/>
    <w:rsid w:val="00BC22A5"/>
    <w:rsid w:val="00BD1A6F"/>
    <w:rsid w:val="00BD20F4"/>
    <w:rsid w:val="00BD33FD"/>
    <w:rsid w:val="00BF029B"/>
    <w:rsid w:val="00C1659C"/>
    <w:rsid w:val="00C16F71"/>
    <w:rsid w:val="00C21DCE"/>
    <w:rsid w:val="00C23B00"/>
    <w:rsid w:val="00C23EA1"/>
    <w:rsid w:val="00C27BCB"/>
    <w:rsid w:val="00C951AE"/>
    <w:rsid w:val="00C95EFA"/>
    <w:rsid w:val="00CA64AB"/>
    <w:rsid w:val="00CB2306"/>
    <w:rsid w:val="00CC06CD"/>
    <w:rsid w:val="00CE5376"/>
    <w:rsid w:val="00CF0521"/>
    <w:rsid w:val="00CF3BCD"/>
    <w:rsid w:val="00D14F9A"/>
    <w:rsid w:val="00D15D54"/>
    <w:rsid w:val="00D25733"/>
    <w:rsid w:val="00D26B9D"/>
    <w:rsid w:val="00D36147"/>
    <w:rsid w:val="00D46E59"/>
    <w:rsid w:val="00D500D0"/>
    <w:rsid w:val="00D8313E"/>
    <w:rsid w:val="00DC2926"/>
    <w:rsid w:val="00DC4DB3"/>
    <w:rsid w:val="00DD4817"/>
    <w:rsid w:val="00DD625B"/>
    <w:rsid w:val="00DE143C"/>
    <w:rsid w:val="00E3194C"/>
    <w:rsid w:val="00E3380D"/>
    <w:rsid w:val="00E37611"/>
    <w:rsid w:val="00E525A5"/>
    <w:rsid w:val="00E63116"/>
    <w:rsid w:val="00E85A60"/>
    <w:rsid w:val="00EA1D86"/>
    <w:rsid w:val="00EA3C57"/>
    <w:rsid w:val="00EC6C7B"/>
    <w:rsid w:val="00ED10ED"/>
    <w:rsid w:val="00EE3C09"/>
    <w:rsid w:val="00F00716"/>
    <w:rsid w:val="00F05A3A"/>
    <w:rsid w:val="00F26A39"/>
    <w:rsid w:val="00F35037"/>
    <w:rsid w:val="00F367A6"/>
    <w:rsid w:val="00F36F61"/>
    <w:rsid w:val="00F54FCB"/>
    <w:rsid w:val="00F56A05"/>
    <w:rsid w:val="00F65CC6"/>
    <w:rsid w:val="00F95A8B"/>
    <w:rsid w:val="00FA0BD0"/>
    <w:rsid w:val="00FA0E05"/>
    <w:rsid w:val="00FA134A"/>
    <w:rsid w:val="00FC6136"/>
    <w:rsid w:val="00FE0AF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578494"/>
  <w15:chartTrackingRefBased/>
  <w15:docId w15:val="{A374E7AB-30DB-024B-BEF4-EBF1A8703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AU"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B1D59"/>
    <w:pPr>
      <w:ind w:firstLine="227"/>
      <w:jc w:val="both"/>
    </w:pPr>
    <w:rPr>
      <w:rFonts w:ascii="Times" w:hAnsi="Times"/>
      <w:lang w:val="en-US"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link w:val="programcodeChar"/>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CommentReference">
    <w:name w:val="annotation reference"/>
    <w:semiHidden/>
    <w:rsid w:val="00C16F71"/>
    <w:rPr>
      <w:sz w:val="16"/>
      <w:szCs w:val="16"/>
    </w:rPr>
  </w:style>
  <w:style w:type="paragraph" w:styleId="CommentText">
    <w:name w:val="annotation text"/>
    <w:basedOn w:val="Normal"/>
    <w:semiHidden/>
    <w:rsid w:val="00C16F71"/>
  </w:style>
  <w:style w:type="paragraph" w:styleId="CommentSubject">
    <w:name w:val="annotation subject"/>
    <w:basedOn w:val="CommentText"/>
    <w:next w:val="CommentText"/>
    <w:semiHidden/>
    <w:rsid w:val="00C16F71"/>
    <w:rPr>
      <w:b/>
      <w:bCs/>
    </w:rPr>
  </w:style>
  <w:style w:type="paragraph" w:styleId="BalloonText">
    <w:name w:val="Balloon Text"/>
    <w:basedOn w:val="Normal"/>
    <w:semiHidden/>
    <w:rsid w:val="00C16F71"/>
    <w:rPr>
      <w:rFonts w:ascii="Tahoma" w:hAnsi="Tahoma" w:cs="Tahoma"/>
      <w:sz w:val="16"/>
      <w:szCs w:val="16"/>
    </w:rPr>
  </w:style>
  <w:style w:type="character" w:styleId="FollowedHyperlink">
    <w:name w:val="FollowedHyperlink"/>
    <w:rsid w:val="00F36F61"/>
    <w:rPr>
      <w:color w:val="800080"/>
      <w:u w:val="single"/>
    </w:rPr>
  </w:style>
  <w:style w:type="paragraph" w:styleId="Revision">
    <w:name w:val="Revision"/>
    <w:hidden/>
    <w:uiPriority w:val="99"/>
    <w:semiHidden/>
    <w:rsid w:val="003B16CB"/>
    <w:rPr>
      <w:rFonts w:ascii="Times" w:hAnsi="Times"/>
      <w:lang w:val="en-US" w:eastAsia="de-DE"/>
    </w:rPr>
  </w:style>
  <w:style w:type="paragraph" w:customStyle="1" w:styleId="EndNoteBibliographyTitle">
    <w:name w:val="EndNote Bibliography Title"/>
    <w:basedOn w:val="Normal"/>
    <w:link w:val="EndNoteBibliographyTitleChar"/>
    <w:rsid w:val="00941C3B"/>
    <w:pPr>
      <w:jc w:val="center"/>
    </w:pPr>
    <w:rPr>
      <w:lang w:val="de-DE"/>
    </w:rPr>
  </w:style>
  <w:style w:type="character" w:customStyle="1" w:styleId="programcodeChar">
    <w:name w:val="programcode Char"/>
    <w:link w:val="programcode"/>
    <w:rsid w:val="00941C3B"/>
    <w:rPr>
      <w:rFonts w:ascii="Courier" w:hAnsi="Courier"/>
      <w:lang w:val="en-US" w:eastAsia="de-DE"/>
    </w:rPr>
  </w:style>
  <w:style w:type="character" w:customStyle="1" w:styleId="EndNoteBibliographyTitleChar">
    <w:name w:val="EndNote Bibliography Title Char"/>
    <w:link w:val="EndNoteBibliographyTitle"/>
    <w:rsid w:val="00941C3B"/>
    <w:rPr>
      <w:rFonts w:ascii="Times" w:hAnsi="Times"/>
      <w:lang w:val="de-DE" w:eastAsia="de-DE"/>
    </w:rPr>
  </w:style>
  <w:style w:type="paragraph" w:customStyle="1" w:styleId="EndNoteBibliography">
    <w:name w:val="EndNote Bibliography"/>
    <w:basedOn w:val="Normal"/>
    <w:link w:val="EndNoteBibliographyChar"/>
    <w:rsid w:val="00941C3B"/>
    <w:rPr>
      <w:lang w:val="de-DE"/>
    </w:rPr>
  </w:style>
  <w:style w:type="character" w:customStyle="1" w:styleId="EndNoteBibliographyChar">
    <w:name w:val="EndNote Bibliography Char"/>
    <w:link w:val="EndNoteBibliography"/>
    <w:rsid w:val="00941C3B"/>
    <w:rPr>
      <w:rFonts w:ascii="Times" w:hAnsi="Times"/>
      <w:lang w:val="de-DE" w:eastAsia="de-DE"/>
    </w:rPr>
  </w:style>
  <w:style w:type="character" w:styleId="UnresolvedMention">
    <w:name w:val="Unresolved Mention"/>
    <w:uiPriority w:val="99"/>
    <w:semiHidden/>
    <w:unhideWhenUsed/>
    <w:rsid w:val="008F4E62"/>
    <w:rPr>
      <w:color w:val="605E5C"/>
      <w:shd w:val="clear" w:color="auto" w:fill="E1DFDD"/>
    </w:rPr>
  </w:style>
  <w:style w:type="character" w:styleId="PlaceholderText">
    <w:name w:val="Placeholder Text"/>
    <w:basedOn w:val="DefaultParagraphFont"/>
    <w:uiPriority w:val="99"/>
    <w:semiHidden/>
    <w:rsid w:val="00DC4D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80781">
      <w:bodyDiv w:val="1"/>
      <w:marLeft w:val="0"/>
      <w:marRight w:val="0"/>
      <w:marTop w:val="0"/>
      <w:marBottom w:val="0"/>
      <w:divBdr>
        <w:top w:val="none" w:sz="0" w:space="0" w:color="auto"/>
        <w:left w:val="none" w:sz="0" w:space="0" w:color="auto"/>
        <w:bottom w:val="none" w:sz="0" w:space="0" w:color="auto"/>
        <w:right w:val="none" w:sz="0" w:space="0" w:color="auto"/>
      </w:divBdr>
      <w:divsChild>
        <w:div w:id="272594162">
          <w:marLeft w:val="0"/>
          <w:marRight w:val="0"/>
          <w:marTop w:val="0"/>
          <w:marBottom w:val="0"/>
          <w:divBdr>
            <w:top w:val="none" w:sz="0" w:space="0" w:color="auto"/>
            <w:left w:val="none" w:sz="0" w:space="0" w:color="auto"/>
            <w:bottom w:val="none" w:sz="0" w:space="0" w:color="auto"/>
            <w:right w:val="none" w:sz="0" w:space="0" w:color="auto"/>
          </w:divBdr>
          <w:divsChild>
            <w:div w:id="717120529">
              <w:marLeft w:val="0"/>
              <w:marRight w:val="0"/>
              <w:marTop w:val="0"/>
              <w:marBottom w:val="0"/>
              <w:divBdr>
                <w:top w:val="none" w:sz="0" w:space="0" w:color="auto"/>
                <w:left w:val="none" w:sz="0" w:space="0" w:color="auto"/>
                <w:bottom w:val="none" w:sz="0" w:space="0" w:color="auto"/>
                <w:right w:val="none" w:sz="0" w:space="0" w:color="auto"/>
              </w:divBdr>
              <w:divsChild>
                <w:div w:id="98018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448771">
      <w:bodyDiv w:val="1"/>
      <w:marLeft w:val="0"/>
      <w:marRight w:val="0"/>
      <w:marTop w:val="0"/>
      <w:marBottom w:val="0"/>
      <w:divBdr>
        <w:top w:val="none" w:sz="0" w:space="0" w:color="auto"/>
        <w:left w:val="none" w:sz="0" w:space="0" w:color="auto"/>
        <w:bottom w:val="none" w:sz="0" w:space="0" w:color="auto"/>
        <w:right w:val="none" w:sz="0" w:space="0" w:color="auto"/>
      </w:divBdr>
      <w:divsChild>
        <w:div w:id="559440630">
          <w:marLeft w:val="0"/>
          <w:marRight w:val="0"/>
          <w:marTop w:val="0"/>
          <w:marBottom w:val="0"/>
          <w:divBdr>
            <w:top w:val="none" w:sz="0" w:space="0" w:color="auto"/>
            <w:left w:val="none" w:sz="0" w:space="0" w:color="auto"/>
            <w:bottom w:val="none" w:sz="0" w:space="0" w:color="auto"/>
            <w:right w:val="none" w:sz="0" w:space="0" w:color="auto"/>
          </w:divBdr>
          <w:divsChild>
            <w:div w:id="822894803">
              <w:marLeft w:val="0"/>
              <w:marRight w:val="0"/>
              <w:marTop w:val="0"/>
              <w:marBottom w:val="0"/>
              <w:divBdr>
                <w:top w:val="none" w:sz="0" w:space="0" w:color="auto"/>
                <w:left w:val="none" w:sz="0" w:space="0" w:color="auto"/>
                <w:bottom w:val="none" w:sz="0" w:space="0" w:color="auto"/>
                <w:right w:val="none" w:sz="0" w:space="0" w:color="auto"/>
              </w:divBdr>
              <w:divsChild>
                <w:div w:id="41624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059334">
      <w:bodyDiv w:val="1"/>
      <w:marLeft w:val="0"/>
      <w:marRight w:val="0"/>
      <w:marTop w:val="0"/>
      <w:marBottom w:val="0"/>
      <w:divBdr>
        <w:top w:val="none" w:sz="0" w:space="0" w:color="auto"/>
        <w:left w:val="none" w:sz="0" w:space="0" w:color="auto"/>
        <w:bottom w:val="none" w:sz="0" w:space="0" w:color="auto"/>
        <w:right w:val="none" w:sz="0" w:space="0" w:color="auto"/>
      </w:divBdr>
      <w:divsChild>
        <w:div w:id="556355581">
          <w:marLeft w:val="0"/>
          <w:marRight w:val="0"/>
          <w:marTop w:val="0"/>
          <w:marBottom w:val="0"/>
          <w:divBdr>
            <w:top w:val="none" w:sz="0" w:space="0" w:color="auto"/>
            <w:left w:val="none" w:sz="0" w:space="0" w:color="auto"/>
            <w:bottom w:val="none" w:sz="0" w:space="0" w:color="auto"/>
            <w:right w:val="none" w:sz="0" w:space="0" w:color="auto"/>
          </w:divBdr>
          <w:divsChild>
            <w:div w:id="1984847215">
              <w:marLeft w:val="0"/>
              <w:marRight w:val="0"/>
              <w:marTop w:val="0"/>
              <w:marBottom w:val="0"/>
              <w:divBdr>
                <w:top w:val="none" w:sz="0" w:space="0" w:color="auto"/>
                <w:left w:val="none" w:sz="0" w:space="0" w:color="auto"/>
                <w:bottom w:val="none" w:sz="0" w:space="0" w:color="auto"/>
                <w:right w:val="none" w:sz="0" w:space="0" w:color="auto"/>
              </w:divBdr>
              <w:divsChild>
                <w:div w:id="139573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976496">
      <w:bodyDiv w:val="1"/>
      <w:marLeft w:val="0"/>
      <w:marRight w:val="0"/>
      <w:marTop w:val="0"/>
      <w:marBottom w:val="0"/>
      <w:divBdr>
        <w:top w:val="none" w:sz="0" w:space="0" w:color="auto"/>
        <w:left w:val="none" w:sz="0" w:space="0" w:color="auto"/>
        <w:bottom w:val="none" w:sz="0" w:space="0" w:color="auto"/>
        <w:right w:val="none" w:sz="0" w:space="0" w:color="auto"/>
      </w:divBdr>
      <w:divsChild>
        <w:div w:id="464354241">
          <w:marLeft w:val="0"/>
          <w:marRight w:val="0"/>
          <w:marTop w:val="0"/>
          <w:marBottom w:val="0"/>
          <w:divBdr>
            <w:top w:val="none" w:sz="0" w:space="0" w:color="auto"/>
            <w:left w:val="none" w:sz="0" w:space="0" w:color="auto"/>
            <w:bottom w:val="none" w:sz="0" w:space="0" w:color="auto"/>
            <w:right w:val="none" w:sz="0" w:space="0" w:color="auto"/>
          </w:divBdr>
          <w:divsChild>
            <w:div w:id="960724137">
              <w:marLeft w:val="0"/>
              <w:marRight w:val="0"/>
              <w:marTop w:val="0"/>
              <w:marBottom w:val="0"/>
              <w:divBdr>
                <w:top w:val="none" w:sz="0" w:space="0" w:color="auto"/>
                <w:left w:val="none" w:sz="0" w:space="0" w:color="auto"/>
                <w:bottom w:val="none" w:sz="0" w:space="0" w:color="auto"/>
                <w:right w:val="none" w:sz="0" w:space="0" w:color="auto"/>
              </w:divBdr>
              <w:divsChild>
                <w:div w:id="15945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dsabs.harvard.edu/abs/2017arXiv171106303W"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ui.adsabs.harvard.edu/#abs/2014arXiv1412.6980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i.adsabs.harvard.edu/#abs/2017arXiv170507871H"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archive.ics.uci.edu/ml/datasets/Grammatical+Facial+Expressions" TargetMode="External"/><Relationship Id="rId4" Type="http://schemas.openxmlformats.org/officeDocument/2006/relationships/webSettings" Target="webSettings.xml"/><Relationship Id="rId9" Type="http://schemas.openxmlformats.org/officeDocument/2006/relationships/hyperlink" Target="https://msdn.microsoft.com/en-us/library/jj130970.aspx" TargetMode="Externa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E:\Dokumente und Einstellungen\Kramer.SPRINGER-SBM\Desktop\in here\AuthorsInstructions\Wordnew\trial.dot</Template>
  <TotalTime>318</TotalTime>
  <Pages>8</Pages>
  <Words>4523</Words>
  <Characters>25782</Characters>
  <Application>Microsoft Office Word</Application>
  <DocSecurity>0</DocSecurity>
  <Lines>214</Lines>
  <Paragraphs>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sv-lncs</vt:lpstr>
      <vt:lpstr>sv-lncs</vt:lpstr>
    </vt:vector>
  </TitlesOfParts>
  <Company>Springer Verlag GmbH &amp; Co.KG</Company>
  <LinksUpToDate>false</LinksUpToDate>
  <CharactersWithSpaces>30245</CharactersWithSpaces>
  <SharedDoc>false</SharedDoc>
  <HLinks>
    <vt:vector size="36" baseType="variant">
      <vt:variant>
        <vt:i4>5177374</vt:i4>
      </vt:variant>
      <vt:variant>
        <vt:i4>61</vt:i4>
      </vt:variant>
      <vt:variant>
        <vt:i4>0</vt:i4>
      </vt:variant>
      <vt:variant>
        <vt:i4>5</vt:i4>
      </vt:variant>
      <vt:variant>
        <vt:lpwstr>https://ui.adsabs.harvard.edu/</vt:lpwstr>
      </vt:variant>
      <vt:variant>
        <vt:lpwstr>abs/2017arXiv170507871H</vt:lpwstr>
      </vt:variant>
      <vt:variant>
        <vt:i4>6946861</vt:i4>
      </vt:variant>
      <vt:variant>
        <vt:i4>58</vt:i4>
      </vt:variant>
      <vt:variant>
        <vt:i4>0</vt:i4>
      </vt:variant>
      <vt:variant>
        <vt:i4>5</vt:i4>
      </vt:variant>
      <vt:variant>
        <vt:lpwstr>https://archive.ics.uci.edu/ml/datasets/Grammatical+Facial+Expressions</vt:lpwstr>
      </vt:variant>
      <vt:variant>
        <vt:lpwstr/>
      </vt:variant>
      <vt:variant>
        <vt:i4>2883636</vt:i4>
      </vt:variant>
      <vt:variant>
        <vt:i4>55</vt:i4>
      </vt:variant>
      <vt:variant>
        <vt:i4>0</vt:i4>
      </vt:variant>
      <vt:variant>
        <vt:i4>5</vt:i4>
      </vt:variant>
      <vt:variant>
        <vt:lpwstr>https://msdn.microsoft.com/en-us/library/jj130970.aspx</vt:lpwstr>
      </vt:variant>
      <vt:variant>
        <vt:lpwstr/>
      </vt:variant>
      <vt:variant>
        <vt:i4>1310734</vt:i4>
      </vt:variant>
      <vt:variant>
        <vt:i4>52</vt:i4>
      </vt:variant>
      <vt:variant>
        <vt:i4>0</vt:i4>
      </vt:variant>
      <vt:variant>
        <vt:i4>5</vt:i4>
      </vt:variant>
      <vt:variant>
        <vt:lpwstr>http://adsabs.harvard.edu/abs/2017arXiv171106303W</vt:lpwstr>
      </vt:variant>
      <vt:variant>
        <vt:lpwstr/>
      </vt:variant>
      <vt:variant>
        <vt:i4>1310771</vt:i4>
      </vt:variant>
      <vt:variant>
        <vt:i4>47</vt:i4>
      </vt:variant>
      <vt:variant>
        <vt:i4>0</vt:i4>
      </vt:variant>
      <vt:variant>
        <vt:i4>5</vt:i4>
      </vt:variant>
      <vt:variant>
        <vt:lpwstr>mailto:orders-HD-individuals@springer.com</vt:lpwstr>
      </vt:variant>
      <vt:variant>
        <vt:lpwstr/>
      </vt:variant>
      <vt:variant>
        <vt:i4>1245215</vt:i4>
      </vt:variant>
      <vt:variant>
        <vt:i4>44</vt:i4>
      </vt:variant>
      <vt:variant>
        <vt:i4>0</vt:i4>
      </vt:variant>
      <vt:variant>
        <vt:i4>5</vt:i4>
      </vt:variant>
      <vt:variant>
        <vt:lpwstr>http://www.informatik.uni-trier.de/~ley/db/journals/lncs.html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Yangyang Xu</cp:lastModifiedBy>
  <cp:revision>7</cp:revision>
  <cp:lastPrinted>2006-05-07T08:03:00Z</cp:lastPrinted>
  <dcterms:created xsi:type="dcterms:W3CDTF">2018-05-22T07:11:00Z</dcterms:created>
  <dcterms:modified xsi:type="dcterms:W3CDTF">2018-05-23T14:41:00Z</dcterms:modified>
</cp:coreProperties>
</file>